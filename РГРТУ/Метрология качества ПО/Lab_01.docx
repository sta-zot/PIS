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BDD" w:rsidRPr="00C3624B" w:rsidRDefault="00414BDD" w:rsidP="00414BDD">
      <w:pPr>
        <w:spacing w:after="0"/>
        <w:jc w:val="center"/>
        <w:rPr>
          <w:rFonts w:eastAsia="Times New Roman" w:cs="Times New Roman"/>
          <w:szCs w:val="28"/>
        </w:rPr>
      </w:pPr>
      <w:r w:rsidRPr="00C3624B">
        <w:rPr>
          <w:rFonts w:eastAsia="Times New Roman" w:cs="Times New Roman"/>
          <w:szCs w:val="28"/>
        </w:rPr>
        <w:t xml:space="preserve">Министерство </w:t>
      </w:r>
      <w:r>
        <w:rPr>
          <w:rFonts w:eastAsia="Times New Roman" w:cs="Times New Roman"/>
          <w:szCs w:val="28"/>
        </w:rPr>
        <w:t>науки</w:t>
      </w:r>
      <w:r w:rsidRPr="00C3624B">
        <w:rPr>
          <w:rFonts w:eastAsia="Times New Roman" w:cs="Times New Roman"/>
          <w:szCs w:val="28"/>
        </w:rPr>
        <w:t xml:space="preserve"> и </w:t>
      </w:r>
      <w:r>
        <w:rPr>
          <w:rFonts w:eastAsia="Times New Roman" w:cs="Times New Roman"/>
          <w:szCs w:val="28"/>
        </w:rPr>
        <w:t>высшего образования</w:t>
      </w:r>
      <w:r w:rsidRPr="00C3624B">
        <w:rPr>
          <w:rFonts w:eastAsia="Times New Roman" w:cs="Times New Roman"/>
          <w:szCs w:val="28"/>
        </w:rPr>
        <w:t xml:space="preserve"> Российской Федерации</w:t>
      </w:r>
    </w:p>
    <w:p w:rsidR="00414BDD" w:rsidRPr="00C3624B" w:rsidRDefault="00414BDD" w:rsidP="00414BDD">
      <w:pPr>
        <w:spacing w:after="0" w:line="276" w:lineRule="auto"/>
        <w:jc w:val="center"/>
        <w:rPr>
          <w:rFonts w:eastAsia="Times New Roman" w:cs="Times New Roman"/>
          <w:szCs w:val="28"/>
        </w:rPr>
      </w:pPr>
      <w:r w:rsidRPr="00C3624B">
        <w:rPr>
          <w:rFonts w:eastAsia="Times New Roman" w:cs="Times New Roman"/>
          <w:szCs w:val="28"/>
        </w:rPr>
        <w:t>Федеральное государственное бюджетное образовательное</w:t>
      </w:r>
    </w:p>
    <w:p w:rsidR="00414BDD" w:rsidRPr="00C3624B" w:rsidRDefault="00414BDD" w:rsidP="00414BDD">
      <w:pPr>
        <w:spacing w:after="0"/>
        <w:jc w:val="center"/>
        <w:rPr>
          <w:rFonts w:eastAsia="Times New Roman" w:cs="Times New Roman"/>
          <w:szCs w:val="28"/>
        </w:rPr>
      </w:pPr>
      <w:r w:rsidRPr="00C3624B">
        <w:rPr>
          <w:rFonts w:eastAsia="Times New Roman" w:cs="Times New Roman"/>
          <w:szCs w:val="28"/>
        </w:rPr>
        <w:t>учреждение высшего образования</w:t>
      </w:r>
    </w:p>
    <w:p w:rsidR="00414BDD" w:rsidRDefault="00414BDD" w:rsidP="00414BDD">
      <w:pPr>
        <w:spacing w:after="0" w:line="276" w:lineRule="auto"/>
        <w:jc w:val="center"/>
        <w:rPr>
          <w:rFonts w:eastAsia="Times New Roman" w:cs="Times New Roman"/>
          <w:szCs w:val="28"/>
        </w:rPr>
      </w:pPr>
      <w:r w:rsidRPr="00C3624B">
        <w:rPr>
          <w:rFonts w:eastAsia="Times New Roman" w:cs="Times New Roman"/>
          <w:szCs w:val="28"/>
        </w:rPr>
        <w:t>«Рязанский государственный р</w:t>
      </w:r>
      <w:r>
        <w:rPr>
          <w:rFonts w:eastAsia="Times New Roman" w:cs="Times New Roman"/>
          <w:szCs w:val="28"/>
        </w:rPr>
        <w:t>адиотехнический университет</w:t>
      </w:r>
    </w:p>
    <w:p w:rsidR="00414BDD" w:rsidRPr="00C3624B" w:rsidRDefault="00414BDD" w:rsidP="00414BDD">
      <w:pPr>
        <w:spacing w:after="0" w:line="276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им. </w:t>
      </w:r>
      <w:r w:rsidRPr="00C3624B">
        <w:rPr>
          <w:rFonts w:eastAsia="Times New Roman" w:cs="Times New Roman"/>
          <w:szCs w:val="28"/>
        </w:rPr>
        <w:t>В.Ф. Уткина»</w:t>
      </w:r>
    </w:p>
    <w:p w:rsidR="00414BDD" w:rsidRPr="00C3624B" w:rsidRDefault="00414BDD" w:rsidP="00414BDD">
      <w:pPr>
        <w:spacing w:after="0" w:line="276" w:lineRule="auto"/>
        <w:jc w:val="center"/>
        <w:rPr>
          <w:rFonts w:eastAsia="Times New Roman" w:cs="Times New Roman"/>
          <w:szCs w:val="28"/>
        </w:rPr>
      </w:pPr>
    </w:p>
    <w:p w:rsidR="00414BDD" w:rsidRPr="00C3624B" w:rsidRDefault="00414BDD" w:rsidP="00414BDD">
      <w:pPr>
        <w:spacing w:after="120" w:line="276" w:lineRule="auto"/>
        <w:jc w:val="center"/>
        <w:rPr>
          <w:rFonts w:eastAsia="Times New Roman" w:cs="Times New Roman"/>
          <w:szCs w:val="28"/>
        </w:rPr>
      </w:pPr>
      <w:r w:rsidRPr="00C3624B">
        <w:rPr>
          <w:rFonts w:eastAsia="Times New Roman" w:cs="Times New Roman"/>
          <w:szCs w:val="28"/>
        </w:rPr>
        <w:t>Кафедра ЭВМ</w:t>
      </w:r>
    </w:p>
    <w:p w:rsidR="00414BDD" w:rsidRPr="00C3624B" w:rsidRDefault="00414BDD" w:rsidP="00414BDD">
      <w:pPr>
        <w:spacing w:after="120" w:line="276" w:lineRule="auto"/>
        <w:jc w:val="center"/>
        <w:rPr>
          <w:rFonts w:eastAsia="Times New Roman" w:cs="Times New Roman"/>
          <w:szCs w:val="28"/>
        </w:rPr>
      </w:pPr>
    </w:p>
    <w:p w:rsidR="00414BDD" w:rsidRPr="00C3624B" w:rsidRDefault="00414BDD" w:rsidP="00414BDD">
      <w:pPr>
        <w:spacing w:after="120" w:line="276" w:lineRule="auto"/>
        <w:jc w:val="center"/>
        <w:rPr>
          <w:rFonts w:eastAsia="Times New Roman" w:cs="Times New Roman"/>
          <w:szCs w:val="28"/>
        </w:rPr>
      </w:pPr>
    </w:p>
    <w:p w:rsidR="00414BDD" w:rsidRPr="00C3624B" w:rsidRDefault="00414BDD" w:rsidP="00414BDD">
      <w:pPr>
        <w:spacing w:after="120" w:line="276" w:lineRule="auto"/>
        <w:jc w:val="center"/>
        <w:rPr>
          <w:rFonts w:eastAsia="Times New Roman" w:cs="Times New Roman"/>
          <w:szCs w:val="28"/>
        </w:rPr>
      </w:pPr>
    </w:p>
    <w:p w:rsidR="00414BDD" w:rsidRPr="00C3624B" w:rsidRDefault="00414BDD" w:rsidP="00414BDD">
      <w:pPr>
        <w:spacing w:after="120" w:line="276" w:lineRule="auto"/>
        <w:jc w:val="center"/>
        <w:rPr>
          <w:rFonts w:eastAsia="Times New Roman" w:cs="Times New Roman"/>
          <w:szCs w:val="28"/>
        </w:rPr>
      </w:pPr>
    </w:p>
    <w:p w:rsidR="00414BDD" w:rsidRPr="00C3624B" w:rsidRDefault="00414BDD" w:rsidP="00414BDD">
      <w:pPr>
        <w:spacing w:after="120"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</w:t>
      </w:r>
      <w:r w:rsidRPr="00C3624B">
        <w:rPr>
          <w:rFonts w:eastAsia="Times New Roman" w:cs="Times New Roman"/>
          <w:szCs w:val="28"/>
        </w:rPr>
        <w:t>тчет</w:t>
      </w:r>
      <w:r>
        <w:rPr>
          <w:rFonts w:eastAsia="Times New Roman" w:cs="Times New Roman"/>
          <w:szCs w:val="28"/>
        </w:rPr>
        <w:t xml:space="preserve"> п</w:t>
      </w:r>
      <w:r w:rsidRPr="00C3624B">
        <w:rPr>
          <w:rFonts w:eastAsia="Times New Roman" w:cs="Times New Roman"/>
          <w:szCs w:val="28"/>
        </w:rPr>
        <w:t xml:space="preserve">о </w:t>
      </w:r>
      <w:r>
        <w:rPr>
          <w:rFonts w:eastAsia="Times New Roman" w:cs="Times New Roman"/>
          <w:szCs w:val="28"/>
        </w:rPr>
        <w:t>лабораторной</w:t>
      </w:r>
      <w:r w:rsidRPr="00C3624B">
        <w:rPr>
          <w:rFonts w:eastAsia="Times New Roman" w:cs="Times New Roman"/>
          <w:szCs w:val="28"/>
        </w:rPr>
        <w:t xml:space="preserve"> работе №1</w:t>
      </w:r>
    </w:p>
    <w:p w:rsidR="00414BDD" w:rsidRPr="00C3624B" w:rsidRDefault="00961E65" w:rsidP="00414BDD">
      <w:pPr>
        <w:spacing w:after="120" w:line="276" w:lineRule="auto"/>
        <w:jc w:val="center"/>
        <w:rPr>
          <w:rFonts w:eastAsia="Times New Roman" w:cs="Times New Roman"/>
          <w:szCs w:val="28"/>
        </w:rPr>
      </w:pPr>
      <w:r>
        <w:t>Структурное тестирование программного обеспечения</w:t>
      </w:r>
    </w:p>
    <w:p w:rsidR="00414BDD" w:rsidRPr="00C3624B" w:rsidRDefault="00414BDD" w:rsidP="00414BDD">
      <w:pPr>
        <w:spacing w:after="120" w:line="276" w:lineRule="auto"/>
        <w:jc w:val="right"/>
        <w:rPr>
          <w:rFonts w:eastAsia="Times New Roman" w:cs="Times New Roman"/>
          <w:szCs w:val="28"/>
        </w:rPr>
      </w:pPr>
    </w:p>
    <w:p w:rsidR="00414BDD" w:rsidRPr="00C3624B" w:rsidRDefault="00414BDD" w:rsidP="00414BDD">
      <w:pPr>
        <w:spacing w:after="120" w:line="276" w:lineRule="auto"/>
        <w:jc w:val="right"/>
        <w:rPr>
          <w:rFonts w:eastAsia="Times New Roman" w:cs="Times New Roman"/>
          <w:szCs w:val="28"/>
        </w:rPr>
      </w:pPr>
    </w:p>
    <w:p w:rsidR="00414BDD" w:rsidRPr="00C3624B" w:rsidRDefault="00414BDD" w:rsidP="00414BDD">
      <w:pPr>
        <w:spacing w:after="0" w:line="276" w:lineRule="auto"/>
        <w:jc w:val="right"/>
        <w:rPr>
          <w:rFonts w:eastAsia="Times New Roman" w:cs="Times New Roman"/>
          <w:szCs w:val="28"/>
        </w:rPr>
      </w:pPr>
      <w:r w:rsidRPr="00C3624B">
        <w:rPr>
          <w:rFonts w:eastAsia="Times New Roman" w:cs="Times New Roman"/>
          <w:szCs w:val="28"/>
        </w:rPr>
        <w:t>Выполнил</w:t>
      </w:r>
      <w:r>
        <w:rPr>
          <w:rFonts w:eastAsia="Times New Roman" w:cs="Times New Roman"/>
          <w:szCs w:val="28"/>
        </w:rPr>
        <w:t>и</w:t>
      </w:r>
      <w:r w:rsidRPr="00C3624B">
        <w:rPr>
          <w:rFonts w:eastAsia="Times New Roman" w:cs="Times New Roman"/>
          <w:szCs w:val="28"/>
        </w:rPr>
        <w:t>:</w:t>
      </w:r>
    </w:p>
    <w:p w:rsidR="00414BDD" w:rsidRPr="00414BDD" w:rsidRDefault="00414BDD" w:rsidP="00414BDD">
      <w:pPr>
        <w:spacing w:after="0" w:line="276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студенты бригады </w:t>
      </w:r>
      <w:r w:rsidRPr="00414BDD">
        <w:rPr>
          <w:rFonts w:eastAsia="Times New Roman" w:cs="Times New Roman"/>
          <w:szCs w:val="28"/>
        </w:rPr>
        <w:t>&lt;</w:t>
      </w:r>
      <w:r w:rsidR="00961E65">
        <w:rPr>
          <w:rFonts w:eastAsia="Times New Roman" w:cs="Times New Roman"/>
          <w:szCs w:val="28"/>
        </w:rPr>
        <w:t>8</w:t>
      </w:r>
      <w:r w:rsidRPr="00414BDD">
        <w:rPr>
          <w:rFonts w:eastAsia="Times New Roman" w:cs="Times New Roman"/>
          <w:szCs w:val="28"/>
        </w:rPr>
        <w:t>&gt;</w:t>
      </w:r>
    </w:p>
    <w:p w:rsidR="00414BDD" w:rsidRDefault="00961E65" w:rsidP="00414BDD">
      <w:pPr>
        <w:spacing w:after="0" w:line="276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Зотов С. С. гр. 3840М</w:t>
      </w:r>
      <w:r w:rsidR="00414BDD">
        <w:rPr>
          <w:rFonts w:eastAsia="Times New Roman" w:cs="Times New Roman"/>
          <w:szCs w:val="28"/>
        </w:rPr>
        <w:t>.</w:t>
      </w:r>
    </w:p>
    <w:p w:rsidR="00414BDD" w:rsidRDefault="00961E65" w:rsidP="00414BDD">
      <w:pPr>
        <w:spacing w:after="0" w:line="276" w:lineRule="auto"/>
        <w:jc w:val="right"/>
        <w:rPr>
          <w:rFonts w:eastAsia="Times New Roman" w:cs="Times New Roman"/>
          <w:szCs w:val="28"/>
        </w:rPr>
      </w:pPr>
      <w:r w:rsidRPr="00961E65">
        <w:rPr>
          <w:rFonts w:eastAsia="Times New Roman" w:cs="Times New Roman"/>
          <w:szCs w:val="28"/>
        </w:rPr>
        <w:t xml:space="preserve">Алясов </w:t>
      </w:r>
      <w:r>
        <w:rPr>
          <w:rFonts w:eastAsia="Times New Roman" w:cs="Times New Roman"/>
          <w:szCs w:val="28"/>
        </w:rPr>
        <w:t xml:space="preserve"> А. гр. 340М</w:t>
      </w:r>
      <w:r w:rsidR="00414BDD">
        <w:rPr>
          <w:rFonts w:eastAsia="Times New Roman" w:cs="Times New Roman"/>
          <w:szCs w:val="28"/>
        </w:rPr>
        <w:t>.</w:t>
      </w:r>
    </w:p>
    <w:p w:rsidR="00414BDD" w:rsidRDefault="00961E65" w:rsidP="00414BDD">
      <w:pPr>
        <w:spacing w:after="0" w:line="276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Аксентьев М. гр. 340М</w:t>
      </w:r>
      <w:r w:rsidR="00414BDD">
        <w:rPr>
          <w:rFonts w:eastAsia="Times New Roman" w:cs="Times New Roman"/>
          <w:szCs w:val="28"/>
        </w:rPr>
        <w:t>.</w:t>
      </w:r>
    </w:p>
    <w:p w:rsidR="00414BDD" w:rsidRDefault="00414BDD" w:rsidP="00414BDD">
      <w:pPr>
        <w:spacing w:after="0" w:line="276" w:lineRule="auto"/>
        <w:jc w:val="right"/>
        <w:rPr>
          <w:rFonts w:eastAsia="Times New Roman" w:cs="Times New Roman"/>
          <w:szCs w:val="28"/>
        </w:rPr>
      </w:pPr>
    </w:p>
    <w:p w:rsidR="00414BDD" w:rsidRPr="00C3624B" w:rsidRDefault="00414BDD" w:rsidP="00414BDD">
      <w:pPr>
        <w:spacing w:after="0" w:line="276" w:lineRule="auto"/>
        <w:jc w:val="center"/>
        <w:rPr>
          <w:rFonts w:eastAsia="Times New Roman" w:cs="Times New Roman"/>
          <w:szCs w:val="28"/>
        </w:rPr>
      </w:pPr>
    </w:p>
    <w:p w:rsidR="00414BDD" w:rsidRPr="00C3624B" w:rsidRDefault="00414BDD" w:rsidP="00414BDD">
      <w:pPr>
        <w:spacing w:after="0" w:line="276" w:lineRule="auto"/>
        <w:jc w:val="center"/>
        <w:rPr>
          <w:rFonts w:eastAsia="Times New Roman" w:cs="Times New Roman"/>
          <w:szCs w:val="28"/>
        </w:rPr>
      </w:pPr>
    </w:p>
    <w:p w:rsidR="00414BDD" w:rsidRPr="00C3624B" w:rsidRDefault="00961E65" w:rsidP="00414BDD">
      <w:pPr>
        <w:spacing w:after="0" w:line="276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 w:rsidR="00414BDD">
        <w:rPr>
          <w:rFonts w:eastAsia="Times New Roman" w:cs="Times New Roman"/>
          <w:szCs w:val="28"/>
        </w:rPr>
        <w:t>Проверил</w:t>
      </w:r>
      <w:r w:rsidR="00414BDD" w:rsidRPr="00C3624B">
        <w:rPr>
          <w:rFonts w:eastAsia="Times New Roman" w:cs="Times New Roman"/>
          <w:szCs w:val="28"/>
        </w:rPr>
        <w:t>:</w:t>
      </w:r>
    </w:p>
    <w:p w:rsidR="00414BDD" w:rsidRPr="00961E65" w:rsidRDefault="00961E65" w:rsidP="00414BDD">
      <w:pPr>
        <w:spacing w:after="0" w:line="276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Доцент Саблина В. А.</w:t>
      </w:r>
    </w:p>
    <w:p w:rsidR="00414BDD" w:rsidRPr="00C3624B" w:rsidRDefault="00414BDD" w:rsidP="00414BDD">
      <w:pPr>
        <w:spacing w:after="120" w:line="276" w:lineRule="auto"/>
        <w:jc w:val="center"/>
        <w:rPr>
          <w:rFonts w:eastAsia="Times New Roman" w:cs="Times New Roman"/>
          <w:szCs w:val="28"/>
        </w:rPr>
      </w:pPr>
    </w:p>
    <w:p w:rsidR="00414BDD" w:rsidRPr="00C3624B" w:rsidRDefault="00414BDD" w:rsidP="00414BDD">
      <w:pPr>
        <w:spacing w:after="120" w:line="276" w:lineRule="auto"/>
        <w:jc w:val="center"/>
        <w:rPr>
          <w:rFonts w:eastAsia="Times New Roman" w:cs="Times New Roman"/>
          <w:szCs w:val="28"/>
        </w:rPr>
      </w:pPr>
    </w:p>
    <w:p w:rsidR="00414BDD" w:rsidRPr="00C3624B" w:rsidRDefault="00414BDD" w:rsidP="00414BDD">
      <w:pPr>
        <w:spacing w:after="120" w:line="276" w:lineRule="auto"/>
        <w:jc w:val="center"/>
        <w:rPr>
          <w:rFonts w:eastAsia="Times New Roman" w:cs="Times New Roman"/>
          <w:szCs w:val="28"/>
        </w:rPr>
      </w:pPr>
    </w:p>
    <w:p w:rsidR="00414BDD" w:rsidRPr="00C3624B" w:rsidRDefault="00414BDD" w:rsidP="00414BDD">
      <w:pPr>
        <w:spacing w:after="120" w:line="276" w:lineRule="auto"/>
        <w:jc w:val="center"/>
        <w:rPr>
          <w:rFonts w:eastAsia="Times New Roman" w:cs="Times New Roman"/>
          <w:szCs w:val="28"/>
        </w:rPr>
      </w:pPr>
    </w:p>
    <w:p w:rsidR="00414BDD" w:rsidRPr="00C3624B" w:rsidRDefault="00414BDD" w:rsidP="00414BDD">
      <w:pPr>
        <w:spacing w:after="120" w:line="276" w:lineRule="auto"/>
        <w:jc w:val="center"/>
        <w:rPr>
          <w:rFonts w:eastAsia="Times New Roman" w:cs="Times New Roman"/>
          <w:szCs w:val="28"/>
        </w:rPr>
      </w:pPr>
    </w:p>
    <w:p w:rsidR="009938F3" w:rsidRDefault="009938F3" w:rsidP="00414BDD">
      <w:pPr>
        <w:spacing w:after="120" w:line="276" w:lineRule="auto"/>
        <w:jc w:val="center"/>
        <w:rPr>
          <w:rFonts w:eastAsia="Times New Roman" w:cs="Times New Roman"/>
          <w:szCs w:val="28"/>
        </w:rPr>
      </w:pPr>
    </w:p>
    <w:p w:rsidR="009938F3" w:rsidRDefault="009938F3" w:rsidP="00414BDD">
      <w:pPr>
        <w:spacing w:after="120" w:line="276" w:lineRule="auto"/>
        <w:jc w:val="center"/>
        <w:rPr>
          <w:rFonts w:eastAsia="Times New Roman" w:cs="Times New Roman"/>
          <w:szCs w:val="28"/>
        </w:rPr>
      </w:pPr>
    </w:p>
    <w:p w:rsidR="009938F3" w:rsidRDefault="00414BDD" w:rsidP="00414BDD">
      <w:pPr>
        <w:spacing w:after="120" w:line="276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Рязань, 2023</w:t>
      </w:r>
    </w:p>
    <w:p w:rsidR="00961E65" w:rsidRDefault="009938F3" w:rsidP="009938F3">
      <w:pPr>
        <w:pStyle w:val="a3"/>
      </w:pPr>
      <w:r>
        <w:rPr>
          <w:rFonts w:eastAsia="Times New Roman" w:cs="Times New Roman"/>
          <w:szCs w:val="28"/>
        </w:rPr>
        <w:br w:type="page"/>
      </w:r>
      <w:r w:rsidR="00961E65">
        <w:lastRenderedPageBreak/>
        <w:t>Цель работы</w:t>
      </w:r>
    </w:p>
    <w:p w:rsidR="00961E65" w:rsidRDefault="00961E65" w:rsidP="009938F3">
      <w:pPr>
        <w:ind w:firstLine="709"/>
      </w:pPr>
      <w:r>
        <w:t>Получение знаний об особенностях структурного тестирования программного обеспечения, а также умений и навыков его выполнения для оценки качества программного модуля, реализующего алгоритм поставленной задачи.</w:t>
      </w:r>
    </w:p>
    <w:p w:rsidR="00961E65" w:rsidRDefault="00961E65" w:rsidP="009938F3">
      <w:pPr>
        <w:pStyle w:val="a3"/>
      </w:pPr>
      <w:r>
        <w:t>Ход работы</w:t>
      </w:r>
    </w:p>
    <w:p w:rsidR="00334E09" w:rsidRPr="00A41B16" w:rsidRDefault="00560A88" w:rsidP="009938F3">
      <w:pPr>
        <w:ind w:firstLine="7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1274750</wp:posOffset>
                </wp:positionH>
                <wp:positionV relativeFrom="paragraph">
                  <wp:posOffset>6892823</wp:posOffset>
                </wp:positionV>
                <wp:extent cx="3810000" cy="35052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3505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26224" w:rsidRPr="000244DE" w:rsidRDefault="00726224" w:rsidP="00726224">
                            <w:pPr>
                              <w:pStyle w:val="a5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9392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Программа для проверки того, является </w:t>
                            </w:r>
                            <w:r>
                              <w:rPr>
                                <w:noProof/>
                              </w:rPr>
                              <w:t xml:space="preserve"> ли заданное число простым числом Мерсенна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00.35pt;margin-top:542.75pt;width:300pt;height:2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" stroked="f">
                <v:textbox inset="0,0,0,0">
                  <w:txbxContent>
                    <w:p w:rsidR="00726224" w:rsidRPr="000244DE" w:rsidRDefault="00726224" w:rsidP="00726224">
                      <w:pPr>
                        <w:pStyle w:val="a5"/>
                        <w:rPr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9392F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Программа для проверки того, является </w:t>
                      </w:r>
                      <w:r>
                        <w:rPr>
                          <w:noProof/>
                        </w:rPr>
                        <w:t xml:space="preserve"> ли заданное число простым числом Мерсенна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3388995</wp:posOffset>
                </wp:positionV>
                <wp:extent cx="2289175" cy="3454400"/>
                <wp:effectExtent l="0" t="0" r="15875" b="1270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175" cy="345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E09" w:rsidRPr="00334E09" w:rsidRDefault="00334E09" w:rsidP="00A41B16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ru-RU"/>
                              </w:rPr>
                              <w:t>import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  <w:t xml:space="preserve"> math</w:t>
                            </w:r>
                          </w:p>
                          <w:p w:rsidR="00334E09" w:rsidRPr="00334E09" w:rsidRDefault="00334E09" w:rsidP="00334E09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ru-RU"/>
                              </w:rPr>
                              <w:t># Функция проверки простоты числа</w:t>
                            </w:r>
                          </w:p>
                          <w:p w:rsidR="00334E09" w:rsidRPr="00334E09" w:rsidRDefault="00334E09" w:rsidP="00334E09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ru-RU"/>
                              </w:rPr>
                              <w:t>def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FF00FF"/>
                                <w:sz w:val="16"/>
                                <w:szCs w:val="16"/>
                                <w:lang w:eastAsia="ru-RU"/>
                              </w:rPr>
                              <w:t>isprime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ru-RU"/>
                              </w:rPr>
                              <w:t>(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  <w:t>n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ru-RU"/>
                              </w:rPr>
                              <w:t>):</w:t>
                            </w:r>
                          </w:p>
                          <w:p w:rsidR="00334E09" w:rsidRPr="00334E09" w:rsidRDefault="00334E09" w:rsidP="00334E09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  <w:t xml:space="preserve">   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i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=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US" w:eastAsia="ru-RU"/>
                              </w:rPr>
                              <w:t>2</w:t>
                            </w:r>
                          </w:p>
                          <w:p w:rsidR="00334E09" w:rsidRPr="00334E09" w:rsidRDefault="00334E09" w:rsidP="00334E09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val="en-US" w:eastAsia="ru-RU"/>
                              </w:rPr>
                              <w:t>while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i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&lt;=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math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.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>sqrt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(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>n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):</w:t>
                            </w:r>
                          </w:p>
                          <w:p w:rsidR="00334E09" w:rsidRPr="00334E09" w:rsidRDefault="00334E09" w:rsidP="00334E09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  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val="en-US" w:eastAsia="ru-RU"/>
                              </w:rPr>
                              <w:t>if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(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n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%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i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)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==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US" w:eastAsia="ru-RU"/>
                              </w:rPr>
                              <w:t>0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:</w:t>
                            </w:r>
                          </w:p>
                          <w:p w:rsidR="00334E09" w:rsidRPr="00334E09" w:rsidRDefault="00334E09" w:rsidP="00334E09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      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val="en-US" w:eastAsia="ru-RU"/>
                              </w:rPr>
                              <w:t>return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sz w:val="16"/>
                                <w:szCs w:val="16"/>
                                <w:lang w:val="en-US" w:eastAsia="ru-RU"/>
                              </w:rPr>
                              <w:t>False</w:t>
                            </w:r>
                          </w:p>
                          <w:p w:rsidR="00334E09" w:rsidRPr="00334E09" w:rsidRDefault="00334E09" w:rsidP="00334E09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   i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=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i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+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US" w:eastAsia="ru-RU"/>
                              </w:rPr>
                              <w:t>1</w:t>
                            </w:r>
                          </w:p>
                          <w:p w:rsidR="00334E09" w:rsidRPr="00334E09" w:rsidRDefault="00334E09" w:rsidP="00334E09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ru-RU"/>
                              </w:rPr>
                              <w:t>return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sz w:val="16"/>
                                <w:szCs w:val="16"/>
                                <w:lang w:eastAsia="ru-RU"/>
                              </w:rPr>
                              <w:t>True</w:t>
                            </w:r>
                          </w:p>
                          <w:p w:rsidR="00334E09" w:rsidRPr="00334E09" w:rsidRDefault="00334E09" w:rsidP="00334E09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  <w:t xml:space="preserve">    </w:t>
                            </w:r>
                          </w:p>
                          <w:p w:rsidR="00334E09" w:rsidRPr="00334E09" w:rsidRDefault="00334E0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27" type="#_x0000_t202" style="position:absolute;left:0;text-align:left;margin-left:-1.55pt;margin-top:266.85pt;width:180.25pt;height:27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">
                <v:textbox>
                  <w:txbxContent>
                    <w:p w:rsidR="00334E09" w:rsidRPr="00334E09" w:rsidRDefault="00334E09" w:rsidP="00A41B16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ru-RU"/>
                        </w:rPr>
                      </w:pPr>
                      <w:proofErr w:type="spellStart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ru-RU"/>
                        </w:rPr>
                        <w:t>import</w:t>
                      </w:r>
                      <w:proofErr w:type="spell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ru-RU"/>
                        </w:rPr>
                        <w:t>math</w:t>
                      </w:r>
                      <w:proofErr w:type="spellEnd"/>
                    </w:p>
                    <w:p w:rsidR="00334E09" w:rsidRPr="00334E09" w:rsidRDefault="00334E09" w:rsidP="00334E09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ru-RU"/>
                        </w:rPr>
                        <w:t># Функция проверки простоты числа</w:t>
                      </w:r>
                    </w:p>
                    <w:p w:rsidR="00334E09" w:rsidRPr="00334E09" w:rsidRDefault="00334E09" w:rsidP="00334E09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ru-RU"/>
                        </w:rPr>
                      </w:pPr>
                      <w:proofErr w:type="spellStart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ru-RU"/>
                        </w:rPr>
                        <w:t>def</w:t>
                      </w:r>
                      <w:proofErr w:type="spell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334E09">
                        <w:rPr>
                          <w:rFonts w:ascii="Courier New" w:eastAsia="Times New Roman" w:hAnsi="Courier New" w:cs="Courier New"/>
                          <w:color w:val="FF00FF"/>
                          <w:sz w:val="16"/>
                          <w:szCs w:val="16"/>
                          <w:lang w:eastAsia="ru-RU"/>
                        </w:rPr>
                        <w:t>isprime</w:t>
                      </w:r>
                      <w:proofErr w:type="spellEnd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ru-RU"/>
                        </w:rPr>
                        <w:t>(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ru-RU"/>
                        </w:rPr>
                        <w:t>n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ru-RU"/>
                        </w:rPr>
                        <w:t>):</w:t>
                      </w:r>
                    </w:p>
                    <w:p w:rsidR="00334E09" w:rsidRPr="00334E09" w:rsidRDefault="00334E09" w:rsidP="00334E09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ru-RU"/>
                        </w:rPr>
                        <w:t xml:space="preserve">    </w:t>
                      </w:r>
                      <w:proofErr w:type="spellStart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>i</w:t>
                      </w:r>
                      <w:proofErr w:type="spell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=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US" w:eastAsia="ru-RU"/>
                        </w:rPr>
                        <w:t>2</w:t>
                      </w:r>
                    </w:p>
                    <w:p w:rsidR="00334E09" w:rsidRPr="00334E09" w:rsidRDefault="00334E09" w:rsidP="00334E09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val="en-US" w:eastAsia="ru-RU"/>
                        </w:rPr>
                        <w:t>while</w:t>
                      </w:r>
                      <w:proofErr w:type="gram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>i</w:t>
                      </w:r>
                      <w:proofErr w:type="spell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&lt;=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>math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.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>sqrt</w:t>
                      </w:r>
                      <w:proofErr w:type="spellEnd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(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>n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):</w:t>
                      </w:r>
                    </w:p>
                    <w:p w:rsidR="00334E09" w:rsidRPr="00334E09" w:rsidRDefault="00334E09" w:rsidP="00334E09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val="en-US" w:eastAsia="ru-RU"/>
                        </w:rPr>
                        <w:t>if</w:t>
                      </w:r>
                      <w:proofErr w:type="gram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(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n 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%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>i</w:t>
                      </w:r>
                      <w:proofErr w:type="spellEnd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)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==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US" w:eastAsia="ru-RU"/>
                        </w:rPr>
                        <w:t>0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:</w:t>
                      </w:r>
                    </w:p>
                    <w:p w:rsidR="00334E09" w:rsidRPr="00334E09" w:rsidRDefault="00334E09" w:rsidP="00334E09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val="en-US" w:eastAsia="ru-RU"/>
                        </w:rPr>
                        <w:t>return</w:t>
                      </w:r>
                      <w:proofErr w:type="gram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sz w:val="16"/>
                          <w:szCs w:val="16"/>
                          <w:lang w:val="en-US" w:eastAsia="ru-RU"/>
                        </w:rPr>
                        <w:t>False</w:t>
                      </w:r>
                    </w:p>
                    <w:p w:rsidR="00334E09" w:rsidRPr="00334E09" w:rsidRDefault="00334E09" w:rsidP="00334E09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>i</w:t>
                      </w:r>
                      <w:proofErr w:type="spell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=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>i</w:t>
                      </w:r>
                      <w:proofErr w:type="spell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+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US" w:eastAsia="ru-RU"/>
                        </w:rPr>
                        <w:t>1</w:t>
                      </w:r>
                    </w:p>
                    <w:p w:rsidR="00334E09" w:rsidRPr="00334E09" w:rsidRDefault="00334E09" w:rsidP="00334E09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ru-RU"/>
                        </w:rPr>
                        <w:t>return</w:t>
                      </w:r>
                      <w:proofErr w:type="spell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sz w:val="16"/>
                          <w:szCs w:val="16"/>
                          <w:lang w:eastAsia="ru-RU"/>
                        </w:rPr>
                        <w:t>True</w:t>
                      </w:r>
                      <w:proofErr w:type="spellEnd"/>
                    </w:p>
                    <w:p w:rsidR="00334E09" w:rsidRPr="00334E09" w:rsidRDefault="00334E09" w:rsidP="00334E09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ru-RU"/>
                        </w:rPr>
                        <w:t xml:space="preserve">    </w:t>
                      </w:r>
                    </w:p>
                    <w:p w:rsidR="00334E09" w:rsidRPr="00334E09" w:rsidRDefault="00334E0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column">
                  <wp:posOffset>2271395</wp:posOffset>
                </wp:positionH>
                <wp:positionV relativeFrom="paragraph">
                  <wp:posOffset>3391688</wp:posOffset>
                </wp:positionV>
                <wp:extent cx="3792220" cy="3454400"/>
                <wp:effectExtent l="0" t="0" r="17780" b="1270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2220" cy="345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ru-RU"/>
                              </w:rPr>
                              <w:t># Фнкция принимает аргумент и приводит его значение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ru-RU"/>
                              </w:rPr>
                              <w:t># к целочисленному типу, в случае если привести значение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ru-RU"/>
                              </w:rPr>
                              <w:t># к целому типу не возможно, функция завершает свою работу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val="en-US" w:eastAsia="ru-RU"/>
                              </w:rPr>
                              <w:t>def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FF00FF"/>
                                <w:sz w:val="16"/>
                                <w:szCs w:val="16"/>
                                <w:lang w:val="en-US" w:eastAsia="ru-RU"/>
                              </w:rPr>
                              <w:t>check_mersens_number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(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>num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):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val="en-US" w:eastAsia="ru-RU"/>
                              </w:rPr>
                              <w:t>try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: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   number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=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sz w:val="16"/>
                                <w:szCs w:val="16"/>
                                <w:lang w:val="en-US" w:eastAsia="ru-RU"/>
                              </w:rPr>
                              <w:t>int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(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>num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)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val="en-US" w:eastAsia="ru-RU"/>
                              </w:rPr>
                              <w:t>except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sz w:val="16"/>
                                <w:szCs w:val="16"/>
                                <w:lang w:val="en-US" w:eastAsia="ru-RU"/>
                              </w:rPr>
                              <w:t>ValueError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: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  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sz w:val="16"/>
                                <w:szCs w:val="16"/>
                                <w:lang w:val="en-US" w:eastAsia="ru-RU"/>
                              </w:rPr>
                              <w:t>print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(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val="en-US" w:eastAsia="ru-RU"/>
                              </w:rPr>
                              <w:t>f' "{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>num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6"/>
                                <w:szCs w:val="16"/>
                                <w:lang w:val="en-US" w:eastAsia="ru-RU"/>
                              </w:rPr>
                              <w:t>}" invalid input. Expected number'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)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  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val="en-US" w:eastAsia="ru-RU"/>
                              </w:rPr>
                              <w:t>return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US" w:eastAsia="ru-RU"/>
                              </w:rPr>
                              <w:t>0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p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=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math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.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>log2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(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number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+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US" w:eastAsia="ru-RU"/>
                              </w:rPr>
                              <w:t>1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)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val="en-US" w:eastAsia="ru-RU"/>
                              </w:rPr>
                              <w:t>if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p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%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US" w:eastAsia="ru-RU"/>
                              </w:rPr>
                              <w:t>1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!=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US" w:eastAsia="ru-RU"/>
                              </w:rPr>
                              <w:t>0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: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  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val="en-US" w:eastAsia="ru-RU"/>
                              </w:rPr>
                              <w:t>return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sz w:val="16"/>
                                <w:szCs w:val="16"/>
                                <w:lang w:val="en-US" w:eastAsia="ru-RU"/>
                              </w:rPr>
                              <w:t>False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S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=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US" w:eastAsia="ru-RU"/>
                              </w:rPr>
                              <w:t>4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i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=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US" w:eastAsia="ru-RU"/>
                              </w:rPr>
                              <w:t>1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sz w:val="16"/>
                                <w:szCs w:val="16"/>
                                <w:lang w:val="en-US" w:eastAsia="ru-RU"/>
                              </w:rPr>
                              <w:t>print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(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>p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)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val="en-US" w:eastAsia="ru-RU"/>
                              </w:rPr>
                              <w:t>if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isprime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(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sz w:val="16"/>
                                <w:szCs w:val="16"/>
                                <w:lang w:val="en-US" w:eastAsia="ru-RU"/>
                              </w:rPr>
                              <w:t>int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(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>p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)):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  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  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val="en-US" w:eastAsia="ru-RU"/>
                              </w:rPr>
                              <w:t>while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i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!=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p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-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US" w:eastAsia="ru-RU"/>
                              </w:rPr>
                              <w:t>1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: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       S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=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(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>S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**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US" w:eastAsia="ru-RU"/>
                              </w:rPr>
                              <w:t>2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-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US" w:eastAsia="ru-RU"/>
                              </w:rPr>
                              <w:t>2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)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%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number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       i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=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i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+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US" w:eastAsia="ru-RU"/>
                              </w:rPr>
                              <w:t>1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  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val="en-US" w:eastAsia="ru-RU"/>
                              </w:rPr>
                              <w:t>if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S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==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6"/>
                                <w:szCs w:val="16"/>
                                <w:lang w:val="en-US" w:eastAsia="ru-RU"/>
                              </w:rPr>
                              <w:t>0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: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       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      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val="en-US" w:eastAsia="ru-RU"/>
                              </w:rPr>
                              <w:t>return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sz w:val="16"/>
                                <w:szCs w:val="16"/>
                                <w:lang w:val="en-US" w:eastAsia="ru-RU"/>
                              </w:rPr>
                              <w:t>True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   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val="en-US" w:eastAsia="ru-RU"/>
                              </w:rPr>
                              <w:t>else</w:t>
                            </w:r>
                            <w:r w:rsidRPr="00334E0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: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       </w:t>
                            </w:r>
                          </w:p>
                          <w:p w:rsidR="00560A88" w:rsidRPr="00560A88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334E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       </w:t>
                            </w:r>
                            <w:r w:rsidRPr="00560A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val="en-US" w:eastAsia="ru-RU"/>
                              </w:rPr>
                              <w:t>return</w:t>
                            </w:r>
                            <w:r w:rsidRPr="00560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560A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sz w:val="16"/>
                                <w:szCs w:val="16"/>
                                <w:lang w:val="en-US" w:eastAsia="ru-RU"/>
                              </w:rPr>
                              <w:t>False</w:t>
                            </w:r>
                          </w:p>
                          <w:p w:rsidR="00560A88" w:rsidRPr="00560A88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560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</w:t>
                            </w:r>
                            <w:r w:rsidRPr="00560A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val="en-US" w:eastAsia="ru-RU"/>
                              </w:rPr>
                              <w:t>else</w:t>
                            </w:r>
                            <w:r w:rsidRPr="00560A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val="en-US" w:eastAsia="ru-RU"/>
                              </w:rPr>
                              <w:t>:</w:t>
                            </w:r>
                          </w:p>
                          <w:p w:rsidR="00560A88" w:rsidRPr="00334E09" w:rsidRDefault="00560A88" w:rsidP="00560A88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eastAsia="Times New Roman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560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   </w:t>
                            </w:r>
                            <w:r w:rsidRPr="00560A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val="en-US" w:eastAsia="ru-RU"/>
                              </w:rPr>
                              <w:t>return</w:t>
                            </w:r>
                            <w:r w:rsidRPr="00560A8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ru-RU"/>
                              </w:rPr>
                              <w:t xml:space="preserve"> </w:t>
                            </w:r>
                            <w:r w:rsidRPr="00560A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sz w:val="16"/>
                                <w:szCs w:val="16"/>
                                <w:lang w:val="en-US" w:eastAsia="ru-RU"/>
                              </w:rPr>
                              <w:t>False</w:t>
                            </w:r>
                          </w:p>
                          <w:p w:rsidR="00560A88" w:rsidRPr="00560A88" w:rsidRDefault="00560A8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78.85pt;margin-top:267.05pt;width:298.6pt;height:272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">
                <v:textbox>
                  <w:txbxContent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ru-RU"/>
                        </w:rPr>
                        <w:t xml:space="preserve"># </w:t>
                      </w:r>
                      <w:proofErr w:type="spellStart"/>
                      <w:r w:rsidRPr="00334E09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ru-RU"/>
                        </w:rPr>
                        <w:t>Фнкция</w:t>
                      </w:r>
                      <w:proofErr w:type="spellEnd"/>
                      <w:r w:rsidRPr="00334E09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ru-RU"/>
                        </w:rPr>
                        <w:t xml:space="preserve"> принимает аргумент и приводит его значение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ru-RU"/>
                        </w:rPr>
                        <w:t># к целочисленному типу, в случае если привести значение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ru-RU"/>
                        </w:rPr>
                        <w:t xml:space="preserve"># к целому типу </w:t>
                      </w:r>
                      <w:proofErr w:type="gramStart"/>
                      <w:r w:rsidRPr="00334E09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ru-RU"/>
                        </w:rPr>
                        <w:t>не возможно</w:t>
                      </w:r>
                      <w:proofErr w:type="gramEnd"/>
                      <w:r w:rsidRPr="00334E09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ru-RU"/>
                        </w:rPr>
                        <w:t>, функция завершает свою работу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val="en-US" w:eastAsia="ru-RU"/>
                        </w:rPr>
                        <w:t>def</w:t>
                      </w:r>
                      <w:proofErr w:type="spellEnd"/>
                      <w:proofErr w:type="gram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34E09">
                        <w:rPr>
                          <w:rFonts w:ascii="Courier New" w:eastAsia="Times New Roman" w:hAnsi="Courier New" w:cs="Courier New"/>
                          <w:color w:val="FF00FF"/>
                          <w:sz w:val="16"/>
                          <w:szCs w:val="16"/>
                          <w:lang w:val="en-US" w:eastAsia="ru-RU"/>
                        </w:rPr>
                        <w:t>check_mersens_number</w:t>
                      </w:r>
                      <w:proofErr w:type="spellEnd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(</w:t>
                      </w:r>
                      <w:proofErr w:type="spellStart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>num</w:t>
                      </w:r>
                      <w:proofErr w:type="spellEnd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):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val="en-US" w:eastAsia="ru-RU"/>
                        </w:rPr>
                        <w:t>try</w:t>
                      </w:r>
                      <w:proofErr w:type="gramEnd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: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>number</w:t>
                      </w:r>
                      <w:proofErr w:type="gram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=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sz w:val="16"/>
                          <w:szCs w:val="16"/>
                          <w:lang w:val="en-US" w:eastAsia="ru-RU"/>
                        </w:rPr>
                        <w:t>int</w:t>
                      </w:r>
                      <w:proofErr w:type="spellEnd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(</w:t>
                      </w:r>
                      <w:proofErr w:type="spellStart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>num</w:t>
                      </w:r>
                      <w:proofErr w:type="spellEnd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)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val="en-US" w:eastAsia="ru-RU"/>
                        </w:rPr>
                        <w:t>except</w:t>
                      </w:r>
                      <w:proofErr w:type="gram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sz w:val="16"/>
                          <w:szCs w:val="16"/>
                          <w:lang w:val="en-US" w:eastAsia="ru-RU"/>
                        </w:rPr>
                        <w:t>ValueError</w:t>
                      </w:r>
                      <w:proofErr w:type="spellEnd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: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sz w:val="16"/>
                          <w:szCs w:val="16"/>
                          <w:lang w:val="en-US" w:eastAsia="ru-RU"/>
                        </w:rPr>
                        <w:t>print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(</w:t>
                      </w:r>
                      <w:proofErr w:type="gramEnd"/>
                      <w:r w:rsidRPr="00334E09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val="en-US" w:eastAsia="ru-RU"/>
                        </w:rPr>
                        <w:t>f' "{</w:t>
                      </w:r>
                      <w:proofErr w:type="spellStart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>num</w:t>
                      </w:r>
                      <w:proofErr w:type="spellEnd"/>
                      <w:r w:rsidRPr="00334E09">
                        <w:rPr>
                          <w:rFonts w:ascii="Courier New" w:eastAsia="Times New Roman" w:hAnsi="Courier New" w:cs="Courier New"/>
                          <w:color w:val="808080"/>
                          <w:sz w:val="16"/>
                          <w:szCs w:val="16"/>
                          <w:lang w:val="en-US" w:eastAsia="ru-RU"/>
                        </w:rPr>
                        <w:t>}" invalid input. Expected number'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)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val="en-US" w:eastAsia="ru-RU"/>
                        </w:rPr>
                        <w:t>return</w:t>
                      </w:r>
                      <w:proofErr w:type="gram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US" w:eastAsia="ru-RU"/>
                        </w:rPr>
                        <w:t>0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p 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=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>math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.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>log2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(</w:t>
                      </w:r>
                      <w:proofErr w:type="gram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number 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+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US" w:eastAsia="ru-RU"/>
                        </w:rPr>
                        <w:t>1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)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val="en-US" w:eastAsia="ru-RU"/>
                        </w:rPr>
                        <w:t>if</w:t>
                      </w:r>
                      <w:proofErr w:type="gram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p 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%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US" w:eastAsia="ru-RU"/>
                        </w:rPr>
                        <w:t>1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!=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US" w:eastAsia="ru-RU"/>
                        </w:rPr>
                        <w:t>0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: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val="en-US" w:eastAsia="ru-RU"/>
                        </w:rPr>
                        <w:t>return</w:t>
                      </w:r>
                      <w:proofErr w:type="gram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sz w:val="16"/>
                          <w:szCs w:val="16"/>
                          <w:lang w:val="en-US" w:eastAsia="ru-RU"/>
                        </w:rPr>
                        <w:t>False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S 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=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US" w:eastAsia="ru-RU"/>
                        </w:rPr>
                        <w:t>4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>i</w:t>
                      </w:r>
                      <w:proofErr w:type="spell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=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US" w:eastAsia="ru-RU"/>
                        </w:rPr>
                        <w:t>1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sz w:val="16"/>
                          <w:szCs w:val="16"/>
                          <w:lang w:val="en-US" w:eastAsia="ru-RU"/>
                        </w:rPr>
                        <w:t>print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(</w:t>
                      </w:r>
                      <w:proofErr w:type="gram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>p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)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val="en-US" w:eastAsia="ru-RU"/>
                        </w:rPr>
                        <w:t>if</w:t>
                      </w:r>
                      <w:proofErr w:type="gram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>isprime</w:t>
                      </w:r>
                      <w:proofErr w:type="spellEnd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(</w:t>
                      </w:r>
                      <w:proofErr w:type="spellStart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sz w:val="16"/>
                          <w:szCs w:val="16"/>
                          <w:lang w:val="en-US" w:eastAsia="ru-RU"/>
                        </w:rPr>
                        <w:t>int</w:t>
                      </w:r>
                      <w:proofErr w:type="spellEnd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(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>p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)):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   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val="en-US" w:eastAsia="ru-RU"/>
                        </w:rPr>
                        <w:t>while</w:t>
                      </w:r>
                      <w:proofErr w:type="gram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>i</w:t>
                      </w:r>
                      <w:proofErr w:type="spell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!=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p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-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US" w:eastAsia="ru-RU"/>
                        </w:rPr>
                        <w:t>1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: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        S 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=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(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>S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**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US" w:eastAsia="ru-RU"/>
                        </w:rPr>
                        <w:t>2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-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US" w:eastAsia="ru-RU"/>
                        </w:rPr>
                        <w:t>2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)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%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number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        </w:t>
                      </w:r>
                      <w:proofErr w:type="spellStart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>i</w:t>
                      </w:r>
                      <w:proofErr w:type="spell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=</w:t>
                      </w:r>
                      <w:proofErr w:type="spellStart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>i</w:t>
                      </w:r>
                      <w:proofErr w:type="spell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+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US" w:eastAsia="ru-RU"/>
                        </w:rPr>
                        <w:t>1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val="en-US" w:eastAsia="ru-RU"/>
                        </w:rPr>
                        <w:t>if</w:t>
                      </w:r>
                      <w:proofErr w:type="gram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S 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==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color w:val="FF0000"/>
                          <w:sz w:val="16"/>
                          <w:szCs w:val="16"/>
                          <w:lang w:val="en-US" w:eastAsia="ru-RU"/>
                        </w:rPr>
                        <w:t>0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: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        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val="en-US" w:eastAsia="ru-RU"/>
                        </w:rPr>
                        <w:t>return</w:t>
                      </w:r>
                      <w:proofErr w:type="gramEnd"/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sz w:val="16"/>
                          <w:szCs w:val="16"/>
                          <w:lang w:val="en-US" w:eastAsia="ru-RU"/>
                        </w:rPr>
                        <w:t>True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val="en-US" w:eastAsia="ru-RU"/>
                        </w:rPr>
                        <w:t>else</w:t>
                      </w:r>
                      <w:proofErr w:type="gramEnd"/>
                      <w:r w:rsidRPr="00334E0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: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        </w:t>
                      </w:r>
                    </w:p>
                    <w:p w:rsidR="00560A88" w:rsidRPr="00560A88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334E09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560A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val="en-US" w:eastAsia="ru-RU"/>
                        </w:rPr>
                        <w:t>return</w:t>
                      </w:r>
                      <w:proofErr w:type="gramEnd"/>
                      <w:r w:rsidRPr="00560A8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560A88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sz w:val="16"/>
                          <w:szCs w:val="16"/>
                          <w:lang w:val="en-US" w:eastAsia="ru-RU"/>
                        </w:rPr>
                        <w:t>False</w:t>
                      </w:r>
                    </w:p>
                    <w:p w:rsidR="00560A88" w:rsidRPr="00560A88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</w:pPr>
                      <w:r w:rsidRPr="00560A8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560A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val="en-US" w:eastAsia="ru-RU"/>
                        </w:rPr>
                        <w:t>else</w:t>
                      </w:r>
                      <w:proofErr w:type="gramEnd"/>
                      <w:r w:rsidRPr="00560A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val="en-US" w:eastAsia="ru-RU"/>
                        </w:rPr>
                        <w:t>:</w:t>
                      </w:r>
                    </w:p>
                    <w:p w:rsidR="00560A88" w:rsidRPr="00334E09" w:rsidRDefault="00560A88" w:rsidP="00560A88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eastAsia="Times New Roman" w:cs="Times New Roman"/>
                          <w:sz w:val="16"/>
                          <w:szCs w:val="16"/>
                          <w:lang w:val="en-US" w:eastAsia="ru-RU"/>
                        </w:rPr>
                      </w:pPr>
                      <w:r w:rsidRPr="00560A8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560A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val="en-US" w:eastAsia="ru-RU"/>
                        </w:rPr>
                        <w:t>return</w:t>
                      </w:r>
                      <w:proofErr w:type="gramEnd"/>
                      <w:r w:rsidRPr="00560A8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ru-RU"/>
                        </w:rPr>
                        <w:t xml:space="preserve"> </w:t>
                      </w:r>
                      <w:r w:rsidRPr="00560A88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sz w:val="16"/>
                          <w:szCs w:val="16"/>
                          <w:lang w:val="en-US" w:eastAsia="ru-RU"/>
                        </w:rPr>
                        <w:t>False</w:t>
                      </w:r>
                    </w:p>
                    <w:p w:rsidR="00560A88" w:rsidRPr="00560A88" w:rsidRDefault="00560A8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61E65">
        <w:t xml:space="preserve">Для выполнения лабораторной работы был выбран 18-й вариант в котором необходимо написать и протестировать </w:t>
      </w:r>
      <w:r w:rsidR="00A41B16">
        <w:t>программу,</w:t>
      </w:r>
      <w:r w:rsidR="00961E65">
        <w:t xml:space="preserve"> определяющую является ли введенное число,</w:t>
      </w:r>
      <w:r w:rsidR="00A41B16">
        <w:t xml:space="preserve"> простым</w:t>
      </w:r>
      <w:r w:rsidR="00961E65">
        <w:t xml:space="preserve"> числом Мерсенна. </w:t>
      </w:r>
      <w:r w:rsidR="00E92A15">
        <w:t xml:space="preserve">Учитывая, что простое число Мерсенна </w:t>
      </w:r>
      <w:r w:rsidR="00E92A15" w:rsidRPr="00A41B16">
        <w:rPr>
          <w:i/>
        </w:rPr>
        <w:t>M</w:t>
      </w:r>
      <w:r w:rsidR="00E92A15">
        <w:t xml:space="preserve"> – это простое число, представимое в виде </w:t>
      </w:r>
      <w:r w:rsidR="00E92A15" w:rsidRPr="00A41B16">
        <w:rPr>
          <w:rFonts w:ascii="Cambria Math" w:hAnsi="Cambria Math" w:cs="Cambria Math"/>
          <w:i/>
        </w:rPr>
        <w:t>𝑀</w:t>
      </w:r>
      <w:r w:rsidR="00E92A15" w:rsidRPr="00A41B16">
        <w:rPr>
          <w:i/>
        </w:rPr>
        <w:t xml:space="preserve"> = 2</w:t>
      </w:r>
      <w:r w:rsidR="00E92A15" w:rsidRPr="00A41B16">
        <w:rPr>
          <w:rFonts w:ascii="Cambria Math" w:hAnsi="Cambria Math" w:cs="Cambria Math"/>
          <w:i/>
          <w:vertAlign w:val="superscript"/>
        </w:rPr>
        <w:t>𝑝</w:t>
      </w:r>
      <w:r w:rsidR="00E92A15" w:rsidRPr="00A41B16">
        <w:rPr>
          <w:i/>
        </w:rPr>
        <w:t xml:space="preserve"> − 1</w:t>
      </w:r>
      <w:r w:rsidR="00E92A15">
        <w:t xml:space="preserve">, где p – другое простое число, </w:t>
      </w:r>
      <w:r w:rsidR="00A41B16">
        <w:t>необходимо проверить</w:t>
      </w:r>
      <w:r w:rsidR="00E92A15">
        <w:t>, является ли заданное число x простым числом Мерсенна; результатом является булево значение b – результат проверки.</w:t>
      </w:r>
      <w:r w:rsidR="00A41B16">
        <w:t xml:space="preserve"> Для решения данной задачи, б</w:t>
      </w:r>
      <w:r w:rsidR="00334E09">
        <w:t>ыла разработана следующая программа</w:t>
      </w:r>
      <w:r w:rsidR="00A41B16">
        <w:t>, п</w:t>
      </w:r>
      <w:r w:rsidR="00334E09">
        <w:t>озволяющая определить является ли заданное число простым числом Мерсенна. По условиям задачи</w:t>
      </w:r>
      <w:r w:rsidR="00A41B16">
        <w:t>,</w:t>
      </w:r>
      <w:r w:rsidR="00334E09">
        <w:t xml:space="preserve"> </w:t>
      </w:r>
      <w:r w:rsidR="00A41B16">
        <w:t xml:space="preserve">Функция принимает число и после проверки возвращает булево значение </w:t>
      </w:r>
      <w:r w:rsidR="00A41B16" w:rsidRPr="00A41B16">
        <w:rPr>
          <w:rFonts w:ascii="Courier New" w:eastAsia="Times New Roman" w:hAnsi="Courier New" w:cs="Courier New"/>
          <w:b/>
          <w:bCs/>
          <w:color w:val="880088"/>
          <w:szCs w:val="28"/>
          <w:lang w:val="en-US" w:eastAsia="ru-RU"/>
        </w:rPr>
        <w:t>True</w:t>
      </w:r>
      <w:r w:rsidR="00A41B16">
        <w:t xml:space="preserve"> при положительном результате и </w:t>
      </w:r>
      <w:r w:rsidR="00A41B16" w:rsidRPr="00A41B16">
        <w:rPr>
          <w:rFonts w:ascii="Courier New" w:eastAsia="Times New Roman" w:hAnsi="Courier New" w:cs="Courier New"/>
          <w:b/>
          <w:bCs/>
          <w:color w:val="880088"/>
          <w:szCs w:val="28"/>
          <w:lang w:val="en-US" w:eastAsia="ru-RU"/>
        </w:rPr>
        <w:t>False</w:t>
      </w:r>
      <w:r w:rsidR="00A41B16">
        <w:rPr>
          <w:rFonts w:ascii="Courier New" w:eastAsia="Times New Roman" w:hAnsi="Courier New" w:cs="Courier New"/>
          <w:b/>
          <w:bCs/>
          <w:color w:val="880088"/>
          <w:szCs w:val="28"/>
          <w:lang w:eastAsia="ru-RU"/>
        </w:rPr>
        <w:t xml:space="preserve"> </w:t>
      </w:r>
      <w:r w:rsidR="00A41B16">
        <w:t>при отрицательном.</w:t>
      </w:r>
    </w:p>
    <w:p w:rsidR="00726224" w:rsidRDefault="00A41B16" w:rsidP="009938F3">
      <w:pPr>
        <w:ind w:firstLine="567"/>
      </w:pPr>
      <w:r>
        <w:lastRenderedPageBreak/>
        <w:t>Используя метод структурного тестирования</w:t>
      </w:r>
      <w:r w:rsidR="00726224">
        <w:t xml:space="preserve"> </w:t>
      </w:r>
      <w:r>
        <w:t xml:space="preserve">(метод прозрачного ящика) </w:t>
      </w:r>
      <w:r w:rsidR="00726224">
        <w:t>с помощью способа базового пути построили потоковый граф разбив программу на узлы графа.</w:t>
      </w:r>
    </w:p>
    <w:p w:rsidR="00726224" w:rsidRPr="007E1BFA" w:rsidRDefault="00726224" w:rsidP="009938F3">
      <w:pPr>
        <w:pStyle w:val="a6"/>
        <w:numPr>
          <w:ilvl w:val="0"/>
          <w:numId w:val="1"/>
        </w:numPr>
        <w:ind w:firstLine="567"/>
        <w:rPr>
          <w:szCs w:val="28"/>
        </w:rPr>
      </w:pPr>
      <w:r w:rsidRPr="007E1BFA">
        <w:rPr>
          <w:i/>
          <w:color w:val="5B9BD5" w:themeColor="accent1"/>
          <w:szCs w:val="28"/>
          <w:lang w:val="en-US"/>
        </w:rPr>
        <w:t>check_mersens_number(num):</w:t>
      </w:r>
    </w:p>
    <w:p w:rsidR="00726224" w:rsidRPr="007E1BFA" w:rsidRDefault="00726224" w:rsidP="009938F3">
      <w:pPr>
        <w:pStyle w:val="a6"/>
        <w:numPr>
          <w:ilvl w:val="0"/>
          <w:numId w:val="1"/>
        </w:numPr>
        <w:ind w:firstLine="567"/>
        <w:rPr>
          <w:szCs w:val="28"/>
        </w:rPr>
      </w:pPr>
      <w:r w:rsidRPr="007E1BFA">
        <w:rPr>
          <w:i/>
          <w:color w:val="5B9BD5" w:themeColor="accent1"/>
          <w:szCs w:val="28"/>
          <w:lang w:val="en-US"/>
        </w:rPr>
        <w:t>num</w:t>
      </w:r>
      <w:r w:rsidRPr="007E1BFA">
        <w:rPr>
          <w:szCs w:val="28"/>
        </w:rPr>
        <w:t xml:space="preserve"> Приводится к целому числу?</w:t>
      </w:r>
    </w:p>
    <w:p w:rsidR="00726224" w:rsidRPr="007E1BFA" w:rsidRDefault="00726224" w:rsidP="009938F3">
      <w:pPr>
        <w:pStyle w:val="a6"/>
        <w:numPr>
          <w:ilvl w:val="0"/>
          <w:numId w:val="1"/>
        </w:numPr>
        <w:ind w:firstLine="567"/>
        <w:rPr>
          <w:szCs w:val="28"/>
        </w:rPr>
      </w:pPr>
      <w:r w:rsidRPr="007E1BFA">
        <w:rPr>
          <w:szCs w:val="28"/>
        </w:rPr>
        <w:t>Выход с ошибкой</w:t>
      </w:r>
    </w:p>
    <w:p w:rsidR="00726224" w:rsidRPr="007E1BFA" w:rsidRDefault="00726224" w:rsidP="009938F3">
      <w:pPr>
        <w:pStyle w:val="a6"/>
        <w:numPr>
          <w:ilvl w:val="0"/>
          <w:numId w:val="1"/>
        </w:numPr>
        <w:ind w:firstLine="567"/>
        <w:rPr>
          <w:szCs w:val="28"/>
        </w:rPr>
      </w:pPr>
      <w:r w:rsidRPr="007E1BFA">
        <w:rPr>
          <w:szCs w:val="28"/>
          <w:lang w:val="en-US"/>
        </w:rPr>
        <w:t xml:space="preserve"> </w:t>
      </w:r>
      <w:r w:rsidRPr="007E1BFA">
        <w:rPr>
          <w:i/>
          <w:color w:val="5B9BD5" w:themeColor="accent1"/>
          <w:szCs w:val="28"/>
          <w:lang w:val="en-US"/>
        </w:rPr>
        <w:t>p = math.log2(number + 1)</w:t>
      </w:r>
    </w:p>
    <w:p w:rsidR="00726224" w:rsidRPr="007E1BFA" w:rsidRDefault="00726224" w:rsidP="009938F3">
      <w:pPr>
        <w:pStyle w:val="a6"/>
        <w:numPr>
          <w:ilvl w:val="0"/>
          <w:numId w:val="1"/>
        </w:numPr>
        <w:ind w:firstLine="567"/>
        <w:rPr>
          <w:szCs w:val="28"/>
        </w:rPr>
      </w:pPr>
      <w:r w:rsidRPr="007E1BFA">
        <w:rPr>
          <w:i/>
          <w:color w:val="5B9BD5" w:themeColor="accent1"/>
          <w:szCs w:val="28"/>
          <w:lang w:val="en-US"/>
        </w:rPr>
        <w:t>p % 1 !=</w:t>
      </w:r>
      <w:r w:rsidRPr="007E1BFA">
        <w:rPr>
          <w:szCs w:val="28"/>
        </w:rPr>
        <w:t xml:space="preserve"> </w:t>
      </w:r>
      <w:r w:rsidRPr="007E1BFA">
        <w:rPr>
          <w:i/>
          <w:color w:val="5B9BD5" w:themeColor="accent1"/>
          <w:szCs w:val="28"/>
          <w:lang w:val="en-US"/>
        </w:rPr>
        <w:t>0</w:t>
      </w:r>
    </w:p>
    <w:p w:rsidR="00726224" w:rsidRPr="007E1BFA" w:rsidRDefault="00726224" w:rsidP="009938F3">
      <w:pPr>
        <w:pStyle w:val="a6"/>
        <w:numPr>
          <w:ilvl w:val="0"/>
          <w:numId w:val="1"/>
        </w:numPr>
        <w:ind w:firstLine="567"/>
        <w:rPr>
          <w:szCs w:val="28"/>
        </w:rPr>
      </w:pPr>
      <w:r w:rsidRPr="007E1BFA">
        <w:rPr>
          <w:szCs w:val="28"/>
        </w:rPr>
        <w:t>Число не является числом Мерсенна</w:t>
      </w:r>
    </w:p>
    <w:p w:rsidR="001512E6" w:rsidRPr="007E1BFA" w:rsidRDefault="001512E6" w:rsidP="009938F3">
      <w:pPr>
        <w:pStyle w:val="a6"/>
        <w:numPr>
          <w:ilvl w:val="0"/>
          <w:numId w:val="1"/>
        </w:numPr>
        <w:ind w:firstLine="567"/>
        <w:rPr>
          <w:szCs w:val="28"/>
        </w:rPr>
      </w:pPr>
      <w:r w:rsidRPr="007E1BFA">
        <w:rPr>
          <w:i/>
          <w:color w:val="5B9BD5" w:themeColor="accent1"/>
          <w:szCs w:val="28"/>
          <w:lang w:val="en-US"/>
        </w:rPr>
        <w:t>S = 4, i=1</w:t>
      </w:r>
    </w:p>
    <w:p w:rsidR="00EA017E" w:rsidRPr="00560A88" w:rsidRDefault="001512E6" w:rsidP="009938F3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ind w:left="709" w:firstLine="567"/>
        <w:jc w:val="left"/>
        <w:rPr>
          <w:szCs w:val="28"/>
          <w:lang w:val="en-US"/>
        </w:rPr>
      </w:pPr>
      <w:r w:rsidRPr="00EA017E">
        <w:rPr>
          <w:szCs w:val="28"/>
        </w:rPr>
        <w:t>пока</w:t>
      </w:r>
      <w:r w:rsidRPr="00EA017E">
        <w:rPr>
          <w:szCs w:val="28"/>
          <w:lang w:val="en-US"/>
        </w:rPr>
        <w:t xml:space="preserve">  </w:t>
      </w:r>
      <w:r w:rsidRPr="00EA017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i </w:t>
      </w:r>
      <w:r w:rsidRPr="00EA017E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&lt;=</w:t>
      </w:r>
      <w:r w:rsidRPr="00EA017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math</w:t>
      </w:r>
      <w:r w:rsidRPr="00EA017E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.</w:t>
      </w:r>
      <w:r w:rsidRPr="00EA017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sqrt</w:t>
      </w:r>
      <w:r w:rsidRPr="00EA017E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(</w:t>
      </w:r>
      <w:r w:rsidRPr="00EA017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n</w:t>
      </w:r>
      <w:r w:rsidRPr="00EA017E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)</w:t>
      </w:r>
      <w:r w:rsidR="00EA017E" w:rsidRPr="00EA017E">
        <w:rPr>
          <w:szCs w:val="28"/>
          <w:lang w:val="en-US"/>
        </w:rPr>
        <w:t xml:space="preserve">. </w:t>
      </w:r>
    </w:p>
    <w:p w:rsidR="001512E6" w:rsidRPr="00EA017E" w:rsidRDefault="001512E6" w:rsidP="009938F3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ind w:left="709" w:firstLine="567"/>
        <w:jc w:val="left"/>
        <w:rPr>
          <w:szCs w:val="28"/>
        </w:rPr>
      </w:pPr>
      <w:r w:rsidRPr="00EA017E">
        <w:rPr>
          <w:rFonts w:ascii="Courier New" w:eastAsia="Times New Roman" w:hAnsi="Courier New" w:cs="Courier New"/>
          <w:b/>
          <w:bCs/>
          <w:color w:val="000080"/>
          <w:szCs w:val="28"/>
          <w:lang w:eastAsia="ru-RU"/>
        </w:rPr>
        <w:t>(</w:t>
      </w:r>
      <w:r w:rsidRPr="00EA017E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n </w:t>
      </w:r>
      <w:r w:rsidRPr="00EA017E">
        <w:rPr>
          <w:rFonts w:ascii="Courier New" w:eastAsia="Times New Roman" w:hAnsi="Courier New" w:cs="Courier New"/>
          <w:b/>
          <w:bCs/>
          <w:color w:val="000080"/>
          <w:szCs w:val="28"/>
          <w:lang w:eastAsia="ru-RU"/>
        </w:rPr>
        <w:t>%</w:t>
      </w:r>
      <w:r w:rsidRPr="00EA017E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i</w:t>
      </w:r>
      <w:r w:rsidRPr="00EA017E">
        <w:rPr>
          <w:rFonts w:ascii="Courier New" w:eastAsia="Times New Roman" w:hAnsi="Courier New" w:cs="Courier New"/>
          <w:b/>
          <w:bCs/>
          <w:color w:val="000080"/>
          <w:szCs w:val="28"/>
          <w:lang w:eastAsia="ru-RU"/>
        </w:rPr>
        <w:t>)</w:t>
      </w:r>
      <w:r w:rsidRPr="00EA017E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r w:rsidRPr="00EA017E">
        <w:rPr>
          <w:rFonts w:ascii="Courier New" w:eastAsia="Times New Roman" w:hAnsi="Courier New" w:cs="Courier New"/>
          <w:b/>
          <w:bCs/>
          <w:color w:val="000080"/>
          <w:szCs w:val="28"/>
          <w:lang w:eastAsia="ru-RU"/>
        </w:rPr>
        <w:t>==</w:t>
      </w:r>
      <w:r w:rsidRPr="00EA017E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r w:rsidRPr="00EA017E">
        <w:rPr>
          <w:rFonts w:ascii="Courier New" w:eastAsia="Times New Roman" w:hAnsi="Courier New" w:cs="Courier New"/>
          <w:color w:val="FF0000"/>
          <w:szCs w:val="28"/>
          <w:lang w:eastAsia="ru-RU"/>
        </w:rPr>
        <w:t>0</w:t>
      </w:r>
      <w:r w:rsidRPr="00EA017E">
        <w:rPr>
          <w:rFonts w:ascii="Courier New" w:eastAsia="Times New Roman" w:hAnsi="Courier New" w:cs="Courier New"/>
          <w:color w:val="FF0000"/>
          <w:szCs w:val="28"/>
          <w:lang w:val="en-US" w:eastAsia="ru-RU"/>
        </w:rPr>
        <w:t xml:space="preserve"> </w:t>
      </w:r>
      <w:r w:rsidRPr="00EA017E">
        <w:rPr>
          <w:szCs w:val="28"/>
          <w:lang w:val="en-US"/>
        </w:rPr>
        <w:t xml:space="preserve">? </w:t>
      </w:r>
    </w:p>
    <w:p w:rsidR="001512E6" w:rsidRPr="007E1BFA" w:rsidRDefault="001512E6" w:rsidP="009938F3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ind w:left="709" w:firstLine="567"/>
        <w:jc w:val="left"/>
        <w:rPr>
          <w:szCs w:val="28"/>
        </w:rPr>
      </w:pPr>
      <w:r w:rsidRPr="007E1BFA">
        <w:rPr>
          <w:szCs w:val="28"/>
        </w:rPr>
        <w:t>Возвращаем</w:t>
      </w:r>
      <w:r w:rsidRPr="007E1BFA">
        <w:rPr>
          <w:rFonts w:ascii="Courier New" w:eastAsia="Times New Roman" w:hAnsi="Courier New" w:cs="Courier New"/>
          <w:b/>
          <w:bCs/>
          <w:color w:val="000080"/>
          <w:szCs w:val="28"/>
          <w:lang w:eastAsia="ru-RU"/>
        </w:rPr>
        <w:t xml:space="preserve"> </w:t>
      </w:r>
      <w:r w:rsidRPr="007E1BFA">
        <w:rPr>
          <w:rFonts w:ascii="Courier New" w:eastAsia="Times New Roman" w:hAnsi="Courier New" w:cs="Courier New"/>
          <w:b/>
          <w:bCs/>
          <w:color w:val="880088"/>
          <w:szCs w:val="28"/>
          <w:lang w:eastAsia="ru-RU"/>
        </w:rPr>
        <w:t>False</w:t>
      </w:r>
      <w:r w:rsidR="007E1BFA" w:rsidRPr="007E1BFA">
        <w:rPr>
          <w:rFonts w:ascii="Courier New" w:eastAsia="Times New Roman" w:hAnsi="Courier New" w:cs="Courier New"/>
          <w:color w:val="000000"/>
          <w:szCs w:val="28"/>
          <w:lang w:eastAsia="ru-RU"/>
        </w:rPr>
        <w:t>.</w:t>
      </w:r>
    </w:p>
    <w:p w:rsidR="007E1BFA" w:rsidRPr="007E1BFA" w:rsidRDefault="007E1BFA" w:rsidP="009938F3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ind w:left="709" w:firstLine="567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E1BFA">
        <w:rPr>
          <w:szCs w:val="28"/>
        </w:rPr>
        <w:t>Пока</w:t>
      </w:r>
      <w:r w:rsidRPr="007E1BFA">
        <w:rPr>
          <w:szCs w:val="28"/>
          <w:lang w:val="en-US"/>
        </w:rPr>
        <w:t xml:space="preserve"> </w:t>
      </w:r>
      <w:r w:rsidRPr="007E1BF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i </w:t>
      </w:r>
      <w:r w:rsidRPr="007E1BFA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!=</w:t>
      </w:r>
      <w:r w:rsidRPr="007E1BF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p</w:t>
      </w:r>
      <w:r w:rsidRPr="007E1BFA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-</w:t>
      </w:r>
      <w:r w:rsidRPr="007E1BFA">
        <w:rPr>
          <w:rFonts w:ascii="Courier New" w:eastAsia="Times New Roman" w:hAnsi="Courier New" w:cs="Courier New"/>
          <w:color w:val="FF0000"/>
          <w:szCs w:val="28"/>
          <w:lang w:val="en-US" w:eastAsia="ru-RU"/>
        </w:rPr>
        <w:t>1</w:t>
      </w:r>
      <w:r w:rsidRPr="007E1BFA">
        <w:rPr>
          <w:szCs w:val="28"/>
          <w:lang w:val="en-US"/>
        </w:rPr>
        <w:t xml:space="preserve">. </w:t>
      </w:r>
    </w:p>
    <w:p w:rsidR="001512E6" w:rsidRPr="007E1BFA" w:rsidRDefault="007E1BFA" w:rsidP="009938F3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ind w:left="709" w:firstLine="567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E1BFA">
        <w:rPr>
          <w:szCs w:val="28"/>
          <w:lang w:val="en-US"/>
        </w:rPr>
        <w:t xml:space="preserve"> </w:t>
      </w:r>
      <w:r w:rsidRPr="007E1BF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S </w:t>
      </w:r>
      <w:r w:rsidRPr="007E1BFA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=</w:t>
      </w:r>
      <w:r w:rsidRPr="007E1BF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7E1BFA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(</w:t>
      </w:r>
      <w:r w:rsidRPr="007E1BF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S</w:t>
      </w:r>
      <w:r w:rsidRPr="007E1BFA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**</w:t>
      </w:r>
      <w:r w:rsidRPr="007E1BFA">
        <w:rPr>
          <w:rFonts w:ascii="Courier New" w:eastAsia="Times New Roman" w:hAnsi="Courier New" w:cs="Courier New"/>
          <w:color w:val="FF0000"/>
          <w:szCs w:val="28"/>
          <w:lang w:val="en-US" w:eastAsia="ru-RU"/>
        </w:rPr>
        <w:t>2</w:t>
      </w:r>
      <w:r w:rsidRPr="007E1BF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7E1BFA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-</w:t>
      </w:r>
      <w:r w:rsidRPr="007E1BF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7E1BFA">
        <w:rPr>
          <w:rFonts w:ascii="Courier New" w:eastAsia="Times New Roman" w:hAnsi="Courier New" w:cs="Courier New"/>
          <w:color w:val="FF0000"/>
          <w:szCs w:val="28"/>
          <w:lang w:val="en-US" w:eastAsia="ru-RU"/>
        </w:rPr>
        <w:t>2</w:t>
      </w:r>
      <w:r w:rsidRPr="007E1BFA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)</w:t>
      </w:r>
      <w:r w:rsidRPr="007E1BF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7E1BFA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%</w:t>
      </w:r>
      <w:r w:rsidRPr="007E1BF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number;</w:t>
      </w:r>
      <w:r w:rsidRPr="007E1BFA">
        <w:rPr>
          <w:lang w:val="en-US"/>
        </w:rPr>
        <w:t xml:space="preserve"> </w:t>
      </w:r>
      <w:r w:rsidRPr="007E1B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7E1B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B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7E1B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E1B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BF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7E1BFA">
        <w:rPr>
          <w:szCs w:val="28"/>
          <w:lang w:val="en-US"/>
        </w:rPr>
        <w:t xml:space="preserve">.  </w:t>
      </w:r>
    </w:p>
    <w:p w:rsidR="007E1BFA" w:rsidRPr="007E1BFA" w:rsidRDefault="007E1BFA" w:rsidP="009938F3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ind w:left="709" w:firstLine="567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E1BF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S </w:t>
      </w:r>
      <w:r w:rsidRPr="007E1BFA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 xml:space="preserve">= </w:t>
      </w:r>
      <w:r w:rsidRPr="007E1BFA">
        <w:rPr>
          <w:rFonts w:ascii="Courier New" w:eastAsia="Times New Roman" w:hAnsi="Courier New" w:cs="Courier New"/>
          <w:color w:val="FF0000"/>
          <w:szCs w:val="28"/>
          <w:lang w:val="en-US" w:eastAsia="ru-RU"/>
        </w:rPr>
        <w:t>0</w:t>
      </w:r>
      <w:r w:rsidRPr="007E1BFA">
        <w:rPr>
          <w:szCs w:val="28"/>
        </w:rPr>
        <w:t>.</w:t>
      </w:r>
    </w:p>
    <w:p w:rsidR="007E1BFA" w:rsidRPr="007E1BFA" w:rsidRDefault="007E1BFA" w:rsidP="009938F3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ind w:left="709" w:firstLine="567"/>
        <w:jc w:val="left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Возвращаем </w:t>
      </w:r>
      <w:r>
        <w:rPr>
          <w:rFonts w:ascii="Courier New" w:eastAsia="Times New Roman" w:hAnsi="Courier New" w:cs="Courier New"/>
          <w:b/>
          <w:bCs/>
          <w:color w:val="880088"/>
          <w:szCs w:val="28"/>
          <w:lang w:val="en-US" w:eastAsia="ru-RU"/>
        </w:rPr>
        <w:t>True</w:t>
      </w:r>
      <w:r w:rsidRPr="007E1BFA">
        <w:rPr>
          <w:rFonts w:ascii="Courier New" w:eastAsia="Times New Roman" w:hAnsi="Courier New" w:cs="Courier New"/>
          <w:color w:val="000000"/>
          <w:szCs w:val="28"/>
          <w:lang w:eastAsia="ru-RU"/>
        </w:rPr>
        <w:t>.</w:t>
      </w:r>
    </w:p>
    <w:p w:rsidR="007E1BFA" w:rsidRPr="00E43E1B" w:rsidRDefault="007E1BFA" w:rsidP="009938F3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ind w:left="709" w:firstLine="567"/>
        <w:jc w:val="left"/>
        <w:rPr>
          <w:szCs w:val="28"/>
        </w:rPr>
      </w:pPr>
      <w:r w:rsidRPr="007E1BFA">
        <w:rPr>
          <w:szCs w:val="28"/>
        </w:rPr>
        <w:t>Возвращаем</w:t>
      </w:r>
      <w:r w:rsidRPr="007E1BFA">
        <w:rPr>
          <w:rFonts w:ascii="Courier New" w:eastAsia="Times New Roman" w:hAnsi="Courier New" w:cs="Courier New"/>
          <w:b/>
          <w:bCs/>
          <w:color w:val="000080"/>
          <w:szCs w:val="28"/>
          <w:lang w:eastAsia="ru-RU"/>
        </w:rPr>
        <w:t xml:space="preserve"> </w:t>
      </w:r>
      <w:r w:rsidRPr="007E1BFA">
        <w:rPr>
          <w:rFonts w:ascii="Courier New" w:eastAsia="Times New Roman" w:hAnsi="Courier New" w:cs="Courier New"/>
          <w:b/>
          <w:bCs/>
          <w:color w:val="880088"/>
          <w:szCs w:val="28"/>
          <w:lang w:eastAsia="ru-RU"/>
        </w:rPr>
        <w:t>False</w:t>
      </w:r>
      <w:r w:rsidRPr="007E1BFA">
        <w:rPr>
          <w:rFonts w:ascii="Courier New" w:eastAsia="Times New Roman" w:hAnsi="Courier New" w:cs="Courier New"/>
          <w:color w:val="000000"/>
          <w:szCs w:val="28"/>
          <w:lang w:eastAsia="ru-RU"/>
        </w:rPr>
        <w:t>.</w:t>
      </w:r>
    </w:p>
    <w:p w:rsidR="00E43E1B" w:rsidRPr="007E1BFA" w:rsidRDefault="00E43E1B" w:rsidP="009938F3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ind w:left="709" w:firstLine="567"/>
        <w:jc w:val="left"/>
        <w:rPr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  <w:lang w:eastAsia="ru-RU"/>
        </w:rPr>
        <w:t>Выход</w:t>
      </w:r>
    </w:p>
    <w:p w:rsidR="007E1BFA" w:rsidRDefault="007E1BFA" w:rsidP="009938F3">
      <w:pPr>
        <w:shd w:val="clear" w:color="auto" w:fill="FFFFFF"/>
        <w:spacing w:after="0" w:line="240" w:lineRule="auto"/>
        <w:ind w:left="142" w:firstLine="567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560A88" w:rsidRPr="00560A88" w:rsidRDefault="00560A88" w:rsidP="009938F3">
      <w:pPr>
        <w:shd w:val="clear" w:color="auto" w:fill="FFFFFF"/>
        <w:spacing w:after="0" w:line="240" w:lineRule="auto"/>
        <w:ind w:firstLine="567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szCs w:val="28"/>
        </w:rPr>
        <w:t>Используя полученные данные построили потоковый граф(</w:t>
      </w:r>
      <w:r>
        <w:t xml:space="preserve">рисунок </w:t>
      </w:r>
      <w:fldSimple w:instr=" SEQ Рисунок \* ARABIC ">
        <w:r w:rsidR="00B9392F">
          <w:rPr>
            <w:noProof/>
          </w:rPr>
          <w:t>2</w:t>
        </w:r>
      </w:fldSimple>
      <w:r>
        <w:rPr>
          <w:szCs w:val="28"/>
        </w:rPr>
        <w:t>)</w:t>
      </w:r>
    </w:p>
    <w:p w:rsidR="00334E09" w:rsidRDefault="00EF4116" w:rsidP="009938F3">
      <w:pPr>
        <w:ind w:firstLine="567"/>
      </w:pPr>
      <w:r>
        <w:t>С помощью графа нашли следующие независимые пути:</w:t>
      </w:r>
    </w:p>
    <w:p w:rsidR="00EF4116" w:rsidRPr="00EF4116" w:rsidRDefault="00EF4116" w:rsidP="009938F3">
      <w:pPr>
        <w:pStyle w:val="a6"/>
        <w:numPr>
          <w:ilvl w:val="0"/>
          <w:numId w:val="2"/>
        </w:numPr>
        <w:ind w:firstLine="567"/>
      </w:pPr>
      <w:r>
        <w:t>1-</w:t>
      </w:r>
      <w:r>
        <w:rPr>
          <w:lang w:val="en-US"/>
        </w:rPr>
        <w:t>2</w:t>
      </w:r>
      <w:r>
        <w:t>-</w:t>
      </w:r>
      <w:r>
        <w:rPr>
          <w:lang w:val="en-US"/>
        </w:rPr>
        <w:t>3</w:t>
      </w:r>
      <w:r>
        <w:t>-</w:t>
      </w:r>
      <w:r>
        <w:rPr>
          <w:lang w:val="en-US"/>
        </w:rPr>
        <w:t>16</w:t>
      </w:r>
    </w:p>
    <w:p w:rsidR="00EF4116" w:rsidRPr="00EF4116" w:rsidRDefault="00EF4116" w:rsidP="009938F3">
      <w:pPr>
        <w:pStyle w:val="a6"/>
        <w:numPr>
          <w:ilvl w:val="0"/>
          <w:numId w:val="2"/>
        </w:numPr>
        <w:ind w:firstLine="567"/>
      </w:pPr>
      <w:r>
        <w:rPr>
          <w:lang w:val="en-US"/>
        </w:rPr>
        <w:t>1</w:t>
      </w:r>
      <w:r>
        <w:t>-</w:t>
      </w:r>
      <w:r>
        <w:rPr>
          <w:lang w:val="en-US"/>
        </w:rPr>
        <w:t>2</w:t>
      </w:r>
      <w:r>
        <w:t>-</w:t>
      </w:r>
      <w:r>
        <w:rPr>
          <w:lang w:val="en-US"/>
        </w:rPr>
        <w:t>4</w:t>
      </w:r>
      <w:r>
        <w:t>-</w:t>
      </w:r>
      <w:r>
        <w:rPr>
          <w:lang w:val="en-US"/>
        </w:rPr>
        <w:t>5</w:t>
      </w:r>
      <w:r>
        <w:t>-</w:t>
      </w:r>
      <w:r>
        <w:rPr>
          <w:lang w:val="en-US"/>
        </w:rPr>
        <w:t>6</w:t>
      </w:r>
      <w:r>
        <w:t>-</w:t>
      </w:r>
      <w:r>
        <w:rPr>
          <w:lang w:val="en-US"/>
        </w:rPr>
        <w:t>16</w:t>
      </w:r>
    </w:p>
    <w:p w:rsidR="00EF4116" w:rsidRPr="00B4642B" w:rsidRDefault="00EF4116" w:rsidP="009938F3">
      <w:pPr>
        <w:pStyle w:val="a6"/>
        <w:numPr>
          <w:ilvl w:val="0"/>
          <w:numId w:val="2"/>
        </w:numPr>
        <w:ind w:firstLine="567"/>
      </w:pPr>
      <w:r>
        <w:rPr>
          <w:lang w:val="en-US"/>
        </w:rPr>
        <w:t>1</w:t>
      </w:r>
      <w:r>
        <w:t>-</w:t>
      </w:r>
      <w:r>
        <w:rPr>
          <w:lang w:val="en-US"/>
        </w:rPr>
        <w:t>2</w:t>
      </w:r>
      <w:r>
        <w:t>-</w:t>
      </w:r>
      <w:r>
        <w:rPr>
          <w:lang w:val="en-US"/>
        </w:rPr>
        <w:t>4</w:t>
      </w:r>
      <w:r>
        <w:t>-</w:t>
      </w:r>
      <w:r>
        <w:rPr>
          <w:lang w:val="en-US"/>
        </w:rPr>
        <w:t>5</w:t>
      </w:r>
      <w:r>
        <w:t>-</w:t>
      </w:r>
      <w:r>
        <w:rPr>
          <w:lang w:val="en-US"/>
        </w:rPr>
        <w:t>7</w:t>
      </w:r>
      <w:r>
        <w:t>-</w:t>
      </w:r>
      <w:r>
        <w:rPr>
          <w:lang w:val="en-US"/>
        </w:rPr>
        <w:t>8</w:t>
      </w:r>
      <w:r>
        <w:t>-</w:t>
      </w:r>
      <w:r>
        <w:rPr>
          <w:lang w:val="en-US"/>
        </w:rPr>
        <w:t>9-</w:t>
      </w:r>
      <w:r w:rsidR="00B4642B">
        <w:rPr>
          <w:lang w:val="en-US"/>
        </w:rPr>
        <w:t>10-16</w:t>
      </w:r>
    </w:p>
    <w:p w:rsidR="00B4642B" w:rsidRPr="00B4642B" w:rsidRDefault="00B4642B" w:rsidP="009938F3">
      <w:pPr>
        <w:pStyle w:val="a6"/>
        <w:numPr>
          <w:ilvl w:val="0"/>
          <w:numId w:val="2"/>
        </w:numPr>
        <w:ind w:firstLine="567"/>
      </w:pPr>
      <w:r>
        <w:rPr>
          <w:lang w:val="en-US"/>
        </w:rPr>
        <w:t>1</w:t>
      </w:r>
      <w:r>
        <w:t>-</w:t>
      </w:r>
      <w:r>
        <w:rPr>
          <w:lang w:val="en-US"/>
        </w:rPr>
        <w:t>2</w:t>
      </w:r>
      <w:r>
        <w:t>-</w:t>
      </w:r>
      <w:r>
        <w:rPr>
          <w:lang w:val="en-US"/>
        </w:rPr>
        <w:t>4</w:t>
      </w:r>
      <w:r>
        <w:t>-</w:t>
      </w:r>
      <w:r>
        <w:rPr>
          <w:lang w:val="en-US"/>
        </w:rPr>
        <w:t>5</w:t>
      </w:r>
      <w:r>
        <w:t>-</w:t>
      </w:r>
      <w:r>
        <w:rPr>
          <w:lang w:val="en-US"/>
        </w:rPr>
        <w:t>7</w:t>
      </w:r>
      <w:r>
        <w:t>-</w:t>
      </w:r>
      <w:r>
        <w:rPr>
          <w:lang w:val="en-US"/>
        </w:rPr>
        <w:t>8</w:t>
      </w:r>
      <w:r>
        <w:t>-</w:t>
      </w:r>
      <w:r>
        <w:rPr>
          <w:lang w:val="en-US"/>
        </w:rPr>
        <w:t>9-8-11-12-11-13-14-16</w:t>
      </w:r>
    </w:p>
    <w:p w:rsidR="00560A88" w:rsidRPr="00560A88" w:rsidRDefault="00B4642B" w:rsidP="009938F3">
      <w:pPr>
        <w:pStyle w:val="a6"/>
        <w:numPr>
          <w:ilvl w:val="0"/>
          <w:numId w:val="2"/>
        </w:numPr>
        <w:ind w:firstLine="567"/>
      </w:pPr>
      <w:r>
        <w:rPr>
          <w:lang w:val="en-US"/>
        </w:rPr>
        <w:t>1</w:t>
      </w:r>
      <w:r>
        <w:t>-</w:t>
      </w:r>
      <w:r>
        <w:rPr>
          <w:lang w:val="en-US"/>
        </w:rPr>
        <w:t>2</w:t>
      </w:r>
      <w:r>
        <w:t>-</w:t>
      </w:r>
      <w:r>
        <w:rPr>
          <w:lang w:val="en-US"/>
        </w:rPr>
        <w:t>4</w:t>
      </w:r>
      <w:r>
        <w:t>-</w:t>
      </w:r>
      <w:r>
        <w:rPr>
          <w:lang w:val="en-US"/>
        </w:rPr>
        <w:t>5</w:t>
      </w:r>
      <w:r>
        <w:t>-</w:t>
      </w:r>
      <w:r>
        <w:rPr>
          <w:lang w:val="en-US"/>
        </w:rPr>
        <w:t>7</w:t>
      </w:r>
      <w:r>
        <w:t>-</w:t>
      </w:r>
      <w:r>
        <w:rPr>
          <w:lang w:val="en-US"/>
        </w:rPr>
        <w:t>8</w:t>
      </w:r>
      <w:r>
        <w:t>-</w:t>
      </w:r>
      <w:r>
        <w:rPr>
          <w:lang w:val="en-US"/>
        </w:rPr>
        <w:t>9-8-11-12-11-13-15-16</w:t>
      </w:r>
    </w:p>
    <w:p w:rsidR="00560A88" w:rsidRDefault="00560A88" w:rsidP="009938F3">
      <w:pPr>
        <w:ind w:left="360" w:firstLine="567"/>
      </w:pPr>
      <w:r>
        <w:t xml:space="preserve">Просчитали все возможные независимые пути для потокового графа(рисунок </w:t>
      </w:r>
      <w:fldSimple w:instr=" SEQ Рисунок \* ARABIC ">
        <w:r w:rsidR="00B9392F">
          <w:rPr>
            <w:noProof/>
          </w:rPr>
          <w:t>3</w:t>
        </w:r>
      </w:fldSimple>
      <w:r>
        <w:t xml:space="preserve">) определили цикломатическую сложность по следующей формуле </w:t>
      </w:r>
      <w:r w:rsidRPr="00560A88">
        <w:rPr>
          <w:lang w:val="en-US"/>
        </w:rPr>
        <w:t>V</w:t>
      </w:r>
      <w:r w:rsidRPr="00B4642B">
        <w:t>(</w:t>
      </w:r>
      <w:r w:rsidRPr="00560A88">
        <w:rPr>
          <w:lang w:val="en-US"/>
        </w:rPr>
        <w:t>G</w:t>
      </w:r>
      <w:r w:rsidRPr="00B4642B">
        <w:t xml:space="preserve">) = </w:t>
      </w:r>
      <w:r w:rsidRPr="00560A88">
        <w:rPr>
          <w:lang w:val="en-US"/>
        </w:rPr>
        <w:t>E</w:t>
      </w:r>
      <w:r w:rsidRPr="00B4642B">
        <w:t xml:space="preserve"> – </w:t>
      </w:r>
      <w:r w:rsidRPr="00560A88">
        <w:rPr>
          <w:lang w:val="en-US"/>
        </w:rPr>
        <w:t>N</w:t>
      </w:r>
      <w:r w:rsidRPr="00B4642B">
        <w:t xml:space="preserve"> + 2, где E =21 – количество дуг, N = 16 – ко</w:t>
      </w:r>
      <w:r>
        <w:t>личество узлов потокового графа. Из этого следует что цикломатическая сложность равна 7 (21-16+2 = 5+2=7)</w:t>
      </w:r>
    </w:p>
    <w:p w:rsidR="00560A88" w:rsidRPr="00EF4116" w:rsidRDefault="00560A88" w:rsidP="009938F3"/>
    <w:p w:rsidR="00560A88" w:rsidRDefault="00560A88" w:rsidP="009938F3">
      <w:pPr>
        <w:keepNext/>
      </w:pPr>
      <w:r>
        <w:rPr>
          <w:noProof/>
          <w:lang w:eastAsia="ru-RU"/>
        </w:rPr>
        <w:drawing>
          <wp:inline distT="0" distB="0" distL="0" distR="0" wp14:anchorId="07190D6C" wp14:editId="67249A22">
            <wp:extent cx="4456430" cy="3959860"/>
            <wp:effectExtent l="0" t="0" r="0" b="0"/>
            <wp:docPr id="2" name="Рисунок 2" descr="C:\Users\zotov\AppData\Local\Microsoft\Windows\INetCache\Content.Word\SoftwareQM_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otov\AppData\Local\Microsoft\Windows\INetCache\Content.Word\SoftwareQM_1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3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A88" w:rsidRDefault="00560A88" w:rsidP="009938F3">
      <w:pPr>
        <w:pStyle w:val="a5"/>
      </w:pPr>
      <w:r>
        <w:t xml:space="preserve">Рисунок </w:t>
      </w:r>
      <w:fldSimple w:instr=" SEQ Рисунок \* ARABIC ">
        <w:r w:rsidR="00B9392F">
          <w:rPr>
            <w:noProof/>
          </w:rPr>
          <w:t>4</w:t>
        </w:r>
      </w:fldSimple>
      <w:r>
        <w:t xml:space="preserve"> Потоковый граф</w:t>
      </w:r>
    </w:p>
    <w:p w:rsidR="00F42786" w:rsidRDefault="00F42786" w:rsidP="009938F3"/>
    <w:p w:rsidR="00F42786" w:rsidRDefault="00F42786" w:rsidP="009938F3">
      <w:r>
        <w:t xml:space="preserve">Для тестирования программы был написан </w:t>
      </w:r>
      <w:r>
        <w:rPr>
          <w:lang w:val="en-US"/>
        </w:rPr>
        <w:t>UNIT</w:t>
      </w:r>
      <w:r w:rsidRPr="00F42786">
        <w:t xml:space="preserve"> </w:t>
      </w:r>
      <w:r>
        <w:t>тест (рисунок 3)</w:t>
      </w:r>
    </w:p>
    <w:p w:rsidR="00F42786" w:rsidRPr="00F42786" w:rsidRDefault="00C04326" w:rsidP="009938F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627D54" wp14:editId="506EB7A3">
                <wp:simplePos x="0" y="0"/>
                <wp:positionH relativeFrom="column">
                  <wp:posOffset>38735</wp:posOffset>
                </wp:positionH>
                <wp:positionV relativeFrom="paragraph">
                  <wp:posOffset>3335020</wp:posOffset>
                </wp:positionV>
                <wp:extent cx="5303520" cy="635"/>
                <wp:effectExtent l="0" t="0" r="0" b="0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3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04326" w:rsidRPr="00270AD1" w:rsidRDefault="00C04326" w:rsidP="00C04326">
                            <w:pPr>
                              <w:pStyle w:val="a5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9392F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UNIT </w:t>
                            </w:r>
                            <w:r>
                              <w:t>тест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27D54" id="Надпись 5" o:spid="_x0000_s1029" type="#_x0000_t202" style="position:absolute;left:0;text-align:left;margin-left:3.05pt;margin-top:262.6pt;width:417.6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" stroked="f">
                <v:textbox style="mso-fit-shape-to-text:t" inset="0,0,0,0">
                  <w:txbxContent>
                    <w:p w:rsidR="00C04326" w:rsidRPr="00270AD1" w:rsidRDefault="00C04326" w:rsidP="00C04326">
                      <w:pPr>
                        <w:pStyle w:val="a5"/>
                        <w:rPr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9392F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UNIT </w:t>
                      </w:r>
                      <w:r>
                        <w:t>тест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2786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38735</wp:posOffset>
                </wp:positionH>
                <wp:positionV relativeFrom="paragraph">
                  <wp:posOffset>179705</wp:posOffset>
                </wp:positionV>
                <wp:extent cx="5303520" cy="1404620"/>
                <wp:effectExtent l="0" t="0" r="11430" b="1905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3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326" w:rsidRPr="00C04326" w:rsidRDefault="00C04326" w:rsidP="00C04326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class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TestCheckMersensNumber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unittest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TestCase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):</w:t>
                            </w:r>
                          </w:p>
                          <w:p w:rsidR="00C04326" w:rsidRPr="00C04326" w:rsidRDefault="00C04326" w:rsidP="00C04326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def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FF00FF"/>
                                <w:sz w:val="20"/>
                                <w:szCs w:val="20"/>
                                <w:lang w:val="en-US" w:eastAsia="ru-RU"/>
                              </w:rPr>
                              <w:t>setUp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self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):</w:t>
                            </w:r>
                          </w:p>
                          <w:p w:rsidR="00C04326" w:rsidRPr="00C04326" w:rsidRDefault="00C04326" w:rsidP="00C04326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self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chmn 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check_mersens_number</w:t>
                            </w:r>
                          </w:p>
                          <w:p w:rsidR="00C04326" w:rsidRPr="00C04326" w:rsidRDefault="00C04326" w:rsidP="00C04326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C04326" w:rsidRPr="00C04326" w:rsidRDefault="00C04326" w:rsidP="00C04326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def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FF00FF"/>
                                <w:sz w:val="20"/>
                                <w:szCs w:val="20"/>
                                <w:lang w:val="en-US" w:eastAsia="ru-RU"/>
                              </w:rPr>
                              <w:t>test_MersensPrimeNum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self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):</w:t>
                            </w:r>
                          </w:p>
                          <w:p w:rsidR="00C04326" w:rsidRPr="00C04326" w:rsidRDefault="00C04326" w:rsidP="00C04326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self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assertEqual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self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chmn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 w:eastAsia="ru-RU"/>
                              </w:rPr>
                              <w:t>8191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),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lang w:val="en-US" w:eastAsia="ru-RU"/>
                              </w:rPr>
                              <w:t>True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:rsidR="00C04326" w:rsidRPr="00C04326" w:rsidRDefault="00C04326" w:rsidP="00C04326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C04326" w:rsidRPr="00C04326" w:rsidRDefault="00C04326" w:rsidP="00C04326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def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FF00FF"/>
                                <w:sz w:val="20"/>
                                <w:szCs w:val="20"/>
                                <w:lang w:val="en-US" w:eastAsia="ru-RU"/>
                              </w:rPr>
                              <w:t>test_MersensNum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self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):</w:t>
                            </w:r>
                          </w:p>
                          <w:p w:rsidR="00C04326" w:rsidRPr="00C04326" w:rsidRDefault="00C04326" w:rsidP="00C04326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self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assertEqual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self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chmn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 w:eastAsia="ru-RU"/>
                              </w:rPr>
                              <w:t>4095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),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lang w:val="en-US" w:eastAsia="ru-RU"/>
                              </w:rPr>
                              <w:t>False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:rsidR="00C04326" w:rsidRPr="00C04326" w:rsidRDefault="00C04326" w:rsidP="00C04326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C04326" w:rsidRPr="00C04326" w:rsidRDefault="00C04326" w:rsidP="00C04326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def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FF00FF"/>
                                <w:sz w:val="20"/>
                                <w:szCs w:val="20"/>
                                <w:lang w:val="en-US" w:eastAsia="ru-RU"/>
                              </w:rPr>
                              <w:t>test_NotMersensNum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self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):</w:t>
                            </w:r>
                          </w:p>
                          <w:p w:rsidR="00C04326" w:rsidRPr="00C04326" w:rsidRDefault="00C04326" w:rsidP="00C04326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self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assertEqual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self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chmn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 w:eastAsia="ru-RU"/>
                              </w:rPr>
                              <w:t>8056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),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lang w:val="en-US" w:eastAsia="ru-RU"/>
                              </w:rPr>
                              <w:t>False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:rsidR="00C04326" w:rsidRPr="00C04326" w:rsidRDefault="00C04326" w:rsidP="00C04326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</w:p>
                          <w:p w:rsidR="00C04326" w:rsidRPr="00C04326" w:rsidRDefault="00C04326" w:rsidP="00C04326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def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FF00FF"/>
                                <w:sz w:val="20"/>
                                <w:szCs w:val="20"/>
                                <w:lang w:val="en-US" w:eastAsia="ru-RU"/>
                              </w:rPr>
                              <w:t>test_NotMersensPrimeNum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self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):</w:t>
                            </w:r>
                          </w:p>
                          <w:p w:rsidR="00C04326" w:rsidRPr="00C04326" w:rsidRDefault="00C04326" w:rsidP="00C04326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self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assertEqual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self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chmn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 w:eastAsia="ru-RU"/>
                              </w:rPr>
                              <w:t>17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),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lang w:val="en-US" w:eastAsia="ru-RU"/>
                              </w:rPr>
                              <w:t>False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:rsidR="00C04326" w:rsidRPr="00C04326" w:rsidRDefault="00C04326" w:rsidP="00C04326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C04326" w:rsidRPr="00C04326" w:rsidRDefault="00C04326" w:rsidP="00C04326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def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FF00FF"/>
                                <w:sz w:val="20"/>
                                <w:szCs w:val="20"/>
                                <w:lang w:val="en-US" w:eastAsia="ru-RU"/>
                              </w:rPr>
                              <w:t>test_MersensNumWithNotNumber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self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):</w:t>
                            </w:r>
                          </w:p>
                          <w:p w:rsidR="00C04326" w:rsidRPr="00C04326" w:rsidRDefault="00C04326" w:rsidP="00C04326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self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assertEqual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self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chmn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"twuenty"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),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lang w:val="en-US" w:eastAsia="ru-RU"/>
                              </w:rPr>
                              <w:t>False</w:t>
                            </w:r>
                            <w:r w:rsidRPr="00C043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:rsidR="00F42786" w:rsidRPr="00F42786" w:rsidRDefault="00F4278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.05pt;margin-top:14.15pt;width:417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">
                <v:textbox style="mso-fit-shape-to-text:t">
                  <w:txbxContent>
                    <w:p w:rsidR="00C04326" w:rsidRPr="00C04326" w:rsidRDefault="00C04326" w:rsidP="00C04326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ru-RU"/>
                        </w:rPr>
                        <w:t>class</w:t>
                      </w:r>
                      <w:proofErr w:type="gramEnd"/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 w:eastAsia="ru-RU"/>
                        </w:rPr>
                        <w:t>TestCheckMersensNumber</w:t>
                      </w:r>
                      <w:proofErr w:type="spellEnd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unittest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TestCase</w:t>
                      </w:r>
                      <w:proofErr w:type="spellEnd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):</w:t>
                      </w:r>
                    </w:p>
                    <w:p w:rsidR="00C04326" w:rsidRPr="00C04326" w:rsidRDefault="00C04326" w:rsidP="00C04326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ru-RU"/>
                        </w:rPr>
                        <w:t>def</w:t>
                      </w:r>
                      <w:proofErr w:type="spellEnd"/>
                      <w:proofErr w:type="gramEnd"/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C04326">
                        <w:rPr>
                          <w:rFonts w:ascii="Courier New" w:eastAsia="Times New Roman" w:hAnsi="Courier New" w:cs="Courier New"/>
                          <w:color w:val="FF00FF"/>
                          <w:sz w:val="20"/>
                          <w:szCs w:val="20"/>
                          <w:lang w:val="en-US" w:eastAsia="ru-RU"/>
                        </w:rPr>
                        <w:t>setUp</w:t>
                      </w:r>
                      <w:proofErr w:type="spellEnd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self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):</w:t>
                      </w:r>
                    </w:p>
                    <w:p w:rsidR="00C04326" w:rsidRPr="00C04326" w:rsidRDefault="00C04326" w:rsidP="00C04326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self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chmn</w:t>
                      </w:r>
                      <w:proofErr w:type="spellEnd"/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check_mersens_number</w:t>
                      </w:r>
                      <w:proofErr w:type="spellEnd"/>
                    </w:p>
                    <w:p w:rsidR="00C04326" w:rsidRPr="00C04326" w:rsidRDefault="00C04326" w:rsidP="00C04326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C04326" w:rsidRPr="00C04326" w:rsidRDefault="00C04326" w:rsidP="00C04326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ru-RU"/>
                        </w:rPr>
                        <w:t>def</w:t>
                      </w:r>
                      <w:proofErr w:type="spellEnd"/>
                      <w:proofErr w:type="gramEnd"/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C04326">
                        <w:rPr>
                          <w:rFonts w:ascii="Courier New" w:eastAsia="Times New Roman" w:hAnsi="Courier New" w:cs="Courier New"/>
                          <w:color w:val="FF00FF"/>
                          <w:sz w:val="20"/>
                          <w:szCs w:val="20"/>
                          <w:lang w:val="en-US" w:eastAsia="ru-RU"/>
                        </w:rPr>
                        <w:t>test_MersensPrimeNum</w:t>
                      </w:r>
                      <w:proofErr w:type="spellEnd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self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):</w:t>
                      </w:r>
                    </w:p>
                    <w:p w:rsidR="00C04326" w:rsidRPr="00C04326" w:rsidRDefault="00C04326" w:rsidP="00C04326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self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assertEqual</w:t>
                      </w:r>
                      <w:proofErr w:type="spellEnd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self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chmn</w:t>
                      </w:r>
                      <w:proofErr w:type="spellEnd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 w:eastAsia="ru-RU"/>
                        </w:rPr>
                        <w:t>8191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),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lang w:val="en-US" w:eastAsia="ru-RU"/>
                        </w:rPr>
                        <w:t>True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:rsidR="00C04326" w:rsidRPr="00C04326" w:rsidRDefault="00C04326" w:rsidP="00C04326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C04326" w:rsidRPr="00C04326" w:rsidRDefault="00C04326" w:rsidP="00C04326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ru-RU"/>
                        </w:rPr>
                        <w:t>def</w:t>
                      </w:r>
                      <w:proofErr w:type="spellEnd"/>
                      <w:proofErr w:type="gramEnd"/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C04326">
                        <w:rPr>
                          <w:rFonts w:ascii="Courier New" w:eastAsia="Times New Roman" w:hAnsi="Courier New" w:cs="Courier New"/>
                          <w:color w:val="FF00FF"/>
                          <w:sz w:val="20"/>
                          <w:szCs w:val="20"/>
                          <w:lang w:val="en-US" w:eastAsia="ru-RU"/>
                        </w:rPr>
                        <w:t>test_MersensNum</w:t>
                      </w:r>
                      <w:proofErr w:type="spellEnd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self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):</w:t>
                      </w:r>
                    </w:p>
                    <w:p w:rsidR="00C04326" w:rsidRPr="00C04326" w:rsidRDefault="00C04326" w:rsidP="00C04326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self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assertEqual</w:t>
                      </w:r>
                      <w:proofErr w:type="spellEnd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self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chmn</w:t>
                      </w:r>
                      <w:proofErr w:type="spellEnd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 w:eastAsia="ru-RU"/>
                        </w:rPr>
                        <w:t>4095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),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lang w:val="en-US" w:eastAsia="ru-RU"/>
                        </w:rPr>
                        <w:t>False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:rsidR="00C04326" w:rsidRPr="00C04326" w:rsidRDefault="00C04326" w:rsidP="00C04326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C04326" w:rsidRPr="00C04326" w:rsidRDefault="00C04326" w:rsidP="00C04326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ru-RU"/>
                        </w:rPr>
                        <w:t>def</w:t>
                      </w:r>
                      <w:proofErr w:type="spellEnd"/>
                      <w:proofErr w:type="gramEnd"/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C04326">
                        <w:rPr>
                          <w:rFonts w:ascii="Courier New" w:eastAsia="Times New Roman" w:hAnsi="Courier New" w:cs="Courier New"/>
                          <w:color w:val="FF00FF"/>
                          <w:sz w:val="20"/>
                          <w:szCs w:val="20"/>
                          <w:lang w:val="en-US" w:eastAsia="ru-RU"/>
                        </w:rPr>
                        <w:t>test_NotMersensNum</w:t>
                      </w:r>
                      <w:proofErr w:type="spellEnd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self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):</w:t>
                      </w:r>
                    </w:p>
                    <w:p w:rsidR="00C04326" w:rsidRPr="00C04326" w:rsidRDefault="00C04326" w:rsidP="00C04326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self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assertEqual</w:t>
                      </w:r>
                      <w:proofErr w:type="spellEnd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self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chmn</w:t>
                      </w:r>
                      <w:proofErr w:type="spellEnd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 w:eastAsia="ru-RU"/>
                        </w:rPr>
                        <w:t>8056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),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lang w:val="en-US" w:eastAsia="ru-RU"/>
                        </w:rPr>
                        <w:t>False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:rsidR="00C04326" w:rsidRPr="00C04326" w:rsidRDefault="00C04326" w:rsidP="00C04326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</w:p>
                    <w:p w:rsidR="00C04326" w:rsidRPr="00C04326" w:rsidRDefault="00C04326" w:rsidP="00C04326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ru-RU"/>
                        </w:rPr>
                        <w:t>def</w:t>
                      </w:r>
                      <w:proofErr w:type="spellEnd"/>
                      <w:proofErr w:type="gramEnd"/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C04326">
                        <w:rPr>
                          <w:rFonts w:ascii="Courier New" w:eastAsia="Times New Roman" w:hAnsi="Courier New" w:cs="Courier New"/>
                          <w:color w:val="FF00FF"/>
                          <w:sz w:val="20"/>
                          <w:szCs w:val="20"/>
                          <w:lang w:val="en-US" w:eastAsia="ru-RU"/>
                        </w:rPr>
                        <w:t>test_NotMersensPrimeNum</w:t>
                      </w:r>
                      <w:proofErr w:type="spellEnd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self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):</w:t>
                      </w:r>
                    </w:p>
                    <w:p w:rsidR="00C04326" w:rsidRPr="00C04326" w:rsidRDefault="00C04326" w:rsidP="00C04326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self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assertEqual</w:t>
                      </w:r>
                      <w:proofErr w:type="spellEnd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self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chmn</w:t>
                      </w:r>
                      <w:proofErr w:type="spellEnd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 w:eastAsia="ru-RU"/>
                        </w:rPr>
                        <w:t>17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),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lang w:val="en-US" w:eastAsia="ru-RU"/>
                        </w:rPr>
                        <w:t>False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:rsidR="00C04326" w:rsidRPr="00C04326" w:rsidRDefault="00C04326" w:rsidP="00C04326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C04326" w:rsidRPr="00C04326" w:rsidRDefault="00C04326" w:rsidP="00C04326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ru-RU"/>
                        </w:rPr>
                        <w:t>def</w:t>
                      </w:r>
                      <w:proofErr w:type="spellEnd"/>
                      <w:proofErr w:type="gramEnd"/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C04326">
                        <w:rPr>
                          <w:rFonts w:ascii="Courier New" w:eastAsia="Times New Roman" w:hAnsi="Courier New" w:cs="Courier New"/>
                          <w:color w:val="FF00FF"/>
                          <w:sz w:val="20"/>
                          <w:szCs w:val="20"/>
                          <w:lang w:val="en-US" w:eastAsia="ru-RU"/>
                        </w:rPr>
                        <w:t>test_MersensNumWithNotNumber</w:t>
                      </w:r>
                      <w:proofErr w:type="spellEnd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self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):</w:t>
                      </w:r>
                    </w:p>
                    <w:p w:rsidR="00C04326" w:rsidRPr="00C04326" w:rsidRDefault="00C04326" w:rsidP="00C04326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</w:pP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self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assertEqual</w:t>
                      </w:r>
                      <w:proofErr w:type="spellEnd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self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chmn</w:t>
                      </w:r>
                      <w:proofErr w:type="spellEnd"/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Pr="00C0432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twuenty</w:t>
                      </w:r>
                      <w:proofErr w:type="spellEnd"/>
                      <w:r w:rsidRPr="00C0432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),</w:t>
                      </w:r>
                      <w:r w:rsidRPr="00C0432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lang w:val="en-US" w:eastAsia="ru-RU"/>
                        </w:rPr>
                        <w:t>False</w:t>
                      </w:r>
                      <w:r w:rsidRPr="00C043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:rsidR="00F42786" w:rsidRPr="00F42786" w:rsidRDefault="00F4278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42786" w:rsidRDefault="00F42786" w:rsidP="009938F3">
      <w:pPr>
        <w:pStyle w:val="a3"/>
      </w:pPr>
    </w:p>
    <w:p w:rsidR="00F42786" w:rsidRDefault="00F42786" w:rsidP="009938F3">
      <w:pPr>
        <w:pStyle w:val="a3"/>
      </w:pPr>
    </w:p>
    <w:p w:rsidR="00F42786" w:rsidRDefault="00F42786" w:rsidP="009938F3">
      <w:pPr>
        <w:pStyle w:val="a3"/>
      </w:pPr>
    </w:p>
    <w:p w:rsidR="00F42786" w:rsidRDefault="00F42786" w:rsidP="009938F3">
      <w:pPr>
        <w:pStyle w:val="a3"/>
      </w:pPr>
    </w:p>
    <w:p w:rsidR="00F42786" w:rsidRDefault="00F42786" w:rsidP="009938F3">
      <w:pPr>
        <w:pStyle w:val="a3"/>
      </w:pPr>
    </w:p>
    <w:p w:rsidR="00F42786" w:rsidRDefault="00F42786" w:rsidP="009938F3">
      <w:pPr>
        <w:pStyle w:val="a3"/>
      </w:pPr>
    </w:p>
    <w:p w:rsidR="00F42786" w:rsidRDefault="00F42786" w:rsidP="00F42786">
      <w:r>
        <w:lastRenderedPageBreak/>
        <w:t>В данном тесте проверили все 5-ть независимых путей, все тесты прошли успешно</w:t>
      </w:r>
    </w:p>
    <w:p w:rsidR="00F42786" w:rsidRPr="00F42786" w:rsidRDefault="00F42786" w:rsidP="00F42786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F42786">
        <w:rPr>
          <w:rFonts w:ascii="Consolas" w:eastAsia="Times New Roman" w:hAnsi="Consolas" w:cs="Times New Roman"/>
          <w:color w:val="6796E6"/>
          <w:sz w:val="21"/>
          <w:szCs w:val="21"/>
          <w:lang w:val="en-US" w:eastAsia="ru-RU"/>
        </w:rPr>
        <w:t>[Running]</w:t>
      </w:r>
      <w:r w:rsidRPr="00F42786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 xml:space="preserve"> python -u "c:\Users\zotov\Workplaces\</w:t>
      </w:r>
      <w:r w:rsidRPr="00F42786">
        <w:rPr>
          <w:rFonts w:ascii="Consolas" w:eastAsia="Times New Roman" w:hAnsi="Consolas" w:cs="Times New Roman"/>
          <w:color w:val="BCF0C0"/>
          <w:sz w:val="21"/>
          <w:szCs w:val="21"/>
          <w:lang w:eastAsia="ru-RU"/>
        </w:rPr>
        <w:t>РГРТУ</w:t>
      </w:r>
      <w:r w:rsidRPr="00F42786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>\main.py"</w:t>
      </w:r>
    </w:p>
    <w:p w:rsidR="00F42786" w:rsidRPr="00F42786" w:rsidRDefault="00F42786" w:rsidP="00F42786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F42786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.....</w:t>
      </w:r>
    </w:p>
    <w:p w:rsidR="00F42786" w:rsidRPr="00F42786" w:rsidRDefault="00F42786" w:rsidP="00F42786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F42786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----------------------------------------------------------------------</w:t>
      </w:r>
    </w:p>
    <w:p w:rsidR="00F42786" w:rsidRPr="00F42786" w:rsidRDefault="00F42786" w:rsidP="00F42786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F42786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Ran 5 tests in 0.000s</w:t>
      </w:r>
    </w:p>
    <w:p w:rsidR="00F42786" w:rsidRPr="00F42786" w:rsidRDefault="00F42786" w:rsidP="00F42786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</w:p>
    <w:p w:rsidR="00F42786" w:rsidRPr="00F42786" w:rsidRDefault="00F42786" w:rsidP="00F42786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F42786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OK</w:t>
      </w:r>
    </w:p>
    <w:p w:rsidR="00F42786" w:rsidRPr="00F42786" w:rsidRDefault="00F42786" w:rsidP="00F42786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</w:p>
    <w:p w:rsidR="00F42786" w:rsidRPr="00F42786" w:rsidRDefault="00F42786" w:rsidP="00F42786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F42786">
        <w:rPr>
          <w:rFonts w:ascii="Consolas" w:eastAsia="Times New Roman" w:hAnsi="Consolas" w:cs="Times New Roman"/>
          <w:color w:val="6796E6"/>
          <w:sz w:val="21"/>
          <w:szCs w:val="21"/>
          <w:lang w:val="en-US" w:eastAsia="ru-RU"/>
        </w:rPr>
        <w:t>[Done]</w:t>
      </w:r>
      <w:r w:rsidRPr="00F42786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 xml:space="preserve"> exited with </w:t>
      </w:r>
      <w:r w:rsidRPr="00F42786"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code=0</w:t>
      </w:r>
      <w:r w:rsidRPr="00F42786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 xml:space="preserve"> in </w:t>
      </w:r>
      <w:r w:rsidRPr="00F42786">
        <w:rPr>
          <w:rFonts w:ascii="Consolas" w:eastAsia="Times New Roman" w:hAnsi="Consolas" w:cs="Times New Roman"/>
          <w:color w:val="8DEC95"/>
          <w:sz w:val="21"/>
          <w:szCs w:val="21"/>
          <w:lang w:val="en-US" w:eastAsia="ru-RU"/>
        </w:rPr>
        <w:t>0.173</w:t>
      </w:r>
      <w:r w:rsidRPr="00F42786">
        <w:rPr>
          <w:rFonts w:ascii="Consolas" w:eastAsia="Times New Roman" w:hAnsi="Consolas" w:cs="Times New Roman"/>
          <w:color w:val="BCF0C0"/>
          <w:sz w:val="21"/>
          <w:szCs w:val="21"/>
          <w:lang w:val="en-US" w:eastAsia="ru-RU"/>
        </w:rPr>
        <w:t xml:space="preserve"> seconds</w:t>
      </w:r>
    </w:p>
    <w:p w:rsidR="00F42786" w:rsidRPr="00B9392F" w:rsidRDefault="00F42786" w:rsidP="00B9392F">
      <w:pPr>
        <w:jc w:val="left"/>
      </w:pPr>
      <w:r w:rsidRPr="00F42786">
        <w:rPr>
          <w:lang w:val="en-US"/>
        </w:rPr>
        <w:t xml:space="preserve"> </w:t>
      </w:r>
      <w:r w:rsidR="00B9392F">
        <w:t>Результаты тестов</w:t>
      </w:r>
    </w:p>
    <w:p w:rsidR="009938F3" w:rsidRDefault="009938F3" w:rsidP="009938F3">
      <w:pPr>
        <w:pStyle w:val="a3"/>
      </w:pPr>
      <w:r>
        <w:t>Вывод</w:t>
      </w:r>
      <w:bookmarkStart w:id="0" w:name="_GoBack"/>
      <w:bookmarkEnd w:id="0"/>
    </w:p>
    <w:p w:rsidR="009938F3" w:rsidRDefault="009938F3" w:rsidP="009938F3">
      <w:pPr>
        <w:ind w:firstLine="709"/>
      </w:pPr>
      <w:r>
        <w:t>В ходе работы мы получили знания об особенностях структурного тестирования программного обеспечения, а также умения и навыки его выполнения для оценки качества программного модуля, реализующего алгоритм поставленной задачи.</w:t>
      </w:r>
    </w:p>
    <w:p w:rsidR="009938F3" w:rsidRPr="009938F3" w:rsidRDefault="009938F3" w:rsidP="009938F3"/>
    <w:sectPr w:rsidR="009938F3" w:rsidRPr="00993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8419D"/>
    <w:multiLevelType w:val="hybridMultilevel"/>
    <w:tmpl w:val="C02044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10DC9"/>
    <w:multiLevelType w:val="hybridMultilevel"/>
    <w:tmpl w:val="CC1830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E65"/>
    <w:rsid w:val="001512E6"/>
    <w:rsid w:val="002F48DC"/>
    <w:rsid w:val="00334E09"/>
    <w:rsid w:val="00414BDD"/>
    <w:rsid w:val="00547D7B"/>
    <w:rsid w:val="00560A88"/>
    <w:rsid w:val="005D3CD4"/>
    <w:rsid w:val="00726224"/>
    <w:rsid w:val="007E1BFA"/>
    <w:rsid w:val="0083179C"/>
    <w:rsid w:val="00961E65"/>
    <w:rsid w:val="009938F3"/>
    <w:rsid w:val="00A41B16"/>
    <w:rsid w:val="00B4642B"/>
    <w:rsid w:val="00B9392F"/>
    <w:rsid w:val="00C04326"/>
    <w:rsid w:val="00E43E1B"/>
    <w:rsid w:val="00E92A15"/>
    <w:rsid w:val="00EA017E"/>
    <w:rsid w:val="00EF4116"/>
    <w:rsid w:val="00F4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D57C3"/>
  <w15:chartTrackingRefBased/>
  <w15:docId w15:val="{FFCEA343-A7D6-47A0-8DDC-612E6739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1E65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61E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1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c51">
    <w:name w:val="sc51"/>
    <w:basedOn w:val="a0"/>
    <w:rsid w:val="00334E0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334E0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334E0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a0"/>
    <w:rsid w:val="00334E0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334E09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334E0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334E09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334E09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171">
    <w:name w:val="sc171"/>
    <w:basedOn w:val="a0"/>
    <w:rsid w:val="00334E09"/>
    <w:rPr>
      <w:rFonts w:ascii="Courier New" w:hAnsi="Courier New" w:cs="Courier New" w:hint="default"/>
      <w:color w:val="808080"/>
      <w:sz w:val="20"/>
      <w:szCs w:val="20"/>
    </w:rPr>
  </w:style>
  <w:style w:type="paragraph" w:styleId="a5">
    <w:name w:val="caption"/>
    <w:basedOn w:val="a"/>
    <w:next w:val="a"/>
    <w:uiPriority w:val="35"/>
    <w:unhideWhenUsed/>
    <w:qFormat/>
    <w:rsid w:val="007262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726224"/>
    <w:pPr>
      <w:ind w:left="720"/>
      <w:contextualSpacing/>
    </w:pPr>
  </w:style>
  <w:style w:type="character" w:customStyle="1" w:styleId="sc81">
    <w:name w:val="sc81"/>
    <w:basedOn w:val="a0"/>
    <w:rsid w:val="00F4278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31">
    <w:name w:val="sc31"/>
    <w:basedOn w:val="a0"/>
    <w:rsid w:val="00F42786"/>
    <w:rPr>
      <w:rFonts w:ascii="Courier New" w:hAnsi="Courier New" w:cs="Courier New" w:hint="default"/>
      <w:color w:val="808080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B939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939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otov\Documents\&#1053;&#1072;&#1089;&#1090;&#1088;&#1072;&#1080;&#1074;&#1072;&#1077;&#1084;&#1099;&#1077;%20&#1096;&#1072;&#1073;&#1083;&#1086;&#1085;&#1099;%20Office\&#1058;&#1080;&#1090;&#1091;&#1083;&#1100;&#1085;&#1099;&#1081;%20&#1083;&#1080;&#1089;%20&#1076;&#1083;&#1103;%20&#1083;&#1072;&#1073;&#1086;&#1088;&#1072;&#1090;&#1086;&#1088;&#1085;&#1099;&#109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Титульный лис для лабораторных.dotx</Template>
  <TotalTime>291</TotalTime>
  <Pages>1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Зотов</dc:creator>
  <cp:keywords/>
  <dc:description/>
  <cp:lastModifiedBy>Станислав Зотов</cp:lastModifiedBy>
  <cp:revision>6</cp:revision>
  <cp:lastPrinted>2023-09-27T12:57:00Z</cp:lastPrinted>
  <dcterms:created xsi:type="dcterms:W3CDTF">2023-09-27T07:09:00Z</dcterms:created>
  <dcterms:modified xsi:type="dcterms:W3CDTF">2023-09-27T12:58:00Z</dcterms:modified>
</cp:coreProperties>
</file>